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DF9" w:rsidRDefault="00FF6DF9" w:rsidP="008C36E0">
      <w:pPr>
        <w:pStyle w:val="Sottotitolo"/>
      </w:pPr>
    </w:p>
    <w:p w:rsidR="00B17C26" w:rsidRDefault="00B17C26" w:rsidP="00B17C26">
      <w:pPr>
        <w:pStyle w:val="Sottotitolo"/>
      </w:pPr>
      <w:r w:rsidRPr="00416DFF">
        <w:t>Versione 1.</w:t>
      </w:r>
      <w:r>
        <w:t>54</w:t>
      </w:r>
      <w:r w:rsidRPr="00416DFF">
        <w:t xml:space="preserve"> del </w:t>
      </w:r>
      <w:r>
        <w:t>21</w:t>
      </w:r>
      <w:r w:rsidRPr="00416DFF">
        <w:t>/</w:t>
      </w:r>
      <w:r>
        <w:t>11</w:t>
      </w:r>
      <w:r w:rsidRPr="00416DFF">
        <w:t>/2019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Modifica gestione quantità articoli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 xml:space="preserve">totali nella </w:t>
      </w:r>
      <w:proofErr w:type="spellStart"/>
      <w:r>
        <w:t>tab</w:t>
      </w:r>
      <w:proofErr w:type="spellEnd"/>
      <w:r>
        <w:t xml:space="preserve"> lavorazione</w:t>
      </w:r>
    </w:p>
    <w:p w:rsidR="00B17C26" w:rsidRDefault="00B17C26" w:rsidP="00B17C26">
      <w:pPr>
        <w:pStyle w:val="Paragrafoelenco"/>
        <w:numPr>
          <w:ilvl w:val="0"/>
          <w:numId w:val="43"/>
        </w:numPr>
      </w:pPr>
      <w:r>
        <w:t>risolto bug blocco pagine dopo stampa</w:t>
      </w:r>
    </w:p>
    <w:p w:rsidR="00EA111C" w:rsidRPr="00B17C26" w:rsidRDefault="00EA111C" w:rsidP="00B17C26">
      <w:pPr>
        <w:pStyle w:val="Paragrafoelenco"/>
        <w:numPr>
          <w:ilvl w:val="0"/>
          <w:numId w:val="43"/>
        </w:numPr>
      </w:pPr>
      <w:r>
        <w:t>cambiato colore sfondo stampe in blu Videosystem</w:t>
      </w:r>
    </w:p>
    <w:p w:rsidR="00B17C26" w:rsidRPr="00B17C26" w:rsidRDefault="00B17C26" w:rsidP="00B17C26"/>
    <w:p w:rsidR="0052522D" w:rsidRDefault="0052522D" w:rsidP="0052522D">
      <w:pPr>
        <w:pStyle w:val="Sottotitolo"/>
      </w:pPr>
      <w:r w:rsidRPr="00416DFF">
        <w:t>Versione 1.</w:t>
      </w:r>
      <w:r>
        <w:t>53</w:t>
      </w:r>
      <w:r w:rsidRPr="00416DFF">
        <w:t xml:space="preserve"> del </w:t>
      </w:r>
      <w:r>
        <w:t>17</w:t>
      </w:r>
      <w:r w:rsidRPr="00416DFF">
        <w:t>/</w:t>
      </w:r>
      <w:r>
        <w:t>11</w:t>
      </w:r>
      <w:r w:rsidRPr="00416DFF">
        <w:t>/2019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Implementazione modalità </w:t>
      </w:r>
      <w:proofErr w:type="spellStart"/>
      <w:r w:rsidRPr="0052522D">
        <w:t>debug</w:t>
      </w:r>
      <w:proofErr w:type="spellEnd"/>
      <w:r w:rsidRPr="0052522D">
        <w:t xml:space="preserve"> in </w:t>
      </w:r>
      <w:proofErr w:type="spellStart"/>
      <w:r w:rsidRPr="0052522D">
        <w:t>web.config</w:t>
      </w:r>
      <w:proofErr w:type="spellEnd"/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correzione bug di relazione violata (</w:t>
      </w:r>
      <w:proofErr w:type="spellStart"/>
      <w:r w:rsidRPr="0052522D">
        <w:t>delete</w:t>
      </w:r>
      <w:proofErr w:type="spellEnd"/>
      <w:r w:rsidRPr="0052522D">
        <w:t>) al salvataggio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eliminato </w:t>
      </w:r>
      <w:proofErr w:type="spellStart"/>
      <w:r w:rsidRPr="0052522D">
        <w:t>popup</w:t>
      </w:r>
      <w:proofErr w:type="spellEnd"/>
      <w:r w:rsidRPr="0052522D">
        <w:t xml:space="preserve"> in chiusura</w:t>
      </w:r>
      <w:r>
        <w:t>;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utilizzo del </w:t>
      </w:r>
      <w:proofErr w:type="spellStart"/>
      <w:r w:rsidRPr="0052522D">
        <w:t>numOccorrenza</w:t>
      </w:r>
      <w:proofErr w:type="spellEnd"/>
      <w:r w:rsidRPr="0052522D">
        <w:t xml:space="preserve"> per identificare articoli lavorazione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 xml:space="preserve">soluzione vari bug nella modifica articoli in </w:t>
      </w:r>
      <w:proofErr w:type="spellStart"/>
      <w:r w:rsidRPr="0052522D">
        <w:t>dett</w:t>
      </w:r>
      <w:proofErr w:type="spellEnd"/>
      <w:r w:rsidRPr="0052522D">
        <w:t xml:space="preserve"> economico e piano esterno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In inserimento multiplo settata di default la data di trasferimento (se esiste, altrimenti di lavorazione)</w:t>
      </w:r>
    </w:p>
    <w:p w:rsidR="0052522D" w:rsidRDefault="0052522D" w:rsidP="0052522D">
      <w:pPr>
        <w:pStyle w:val="Paragrafoelenco"/>
        <w:numPr>
          <w:ilvl w:val="0"/>
          <w:numId w:val="42"/>
        </w:numPr>
      </w:pPr>
      <w:r w:rsidRPr="0052522D">
        <w:t>controllato che il campo consuntivo venga settato a false in inserimento multiplo</w:t>
      </w:r>
    </w:p>
    <w:p w:rsidR="00B623EF" w:rsidRPr="0052522D" w:rsidRDefault="00B623EF" w:rsidP="0052522D">
      <w:pPr>
        <w:pStyle w:val="Paragrafoelenco"/>
        <w:numPr>
          <w:ilvl w:val="0"/>
          <w:numId w:val="42"/>
        </w:numPr>
      </w:pPr>
      <w:r>
        <w:t>Spostamento a sinistra dei dipendenti nell'agenda</w:t>
      </w:r>
    </w:p>
    <w:p w:rsidR="0052522D" w:rsidRPr="0052522D" w:rsidRDefault="0052522D" w:rsidP="0052522D"/>
    <w:p w:rsidR="002D3D6D" w:rsidRDefault="002D3D6D" w:rsidP="002D3D6D">
      <w:pPr>
        <w:pStyle w:val="Sottotitolo"/>
      </w:pPr>
      <w:r w:rsidRPr="00416DFF">
        <w:t>Versione 1.</w:t>
      </w:r>
      <w:r>
        <w:t>52</w:t>
      </w:r>
      <w:r w:rsidRPr="00416DFF">
        <w:t xml:space="preserve"> del </w:t>
      </w:r>
      <w:r>
        <w:t>14</w:t>
      </w:r>
      <w:r w:rsidRPr="00416DFF">
        <w:t>/</w:t>
      </w:r>
      <w:r>
        <w:t>11</w:t>
      </w:r>
      <w:r w:rsidRPr="00416DFF">
        <w:t>/2019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 xml:space="preserve">Bug Risolto: </w:t>
      </w:r>
      <w:r w:rsidRPr="002D3D6D">
        <w:t xml:space="preserve">Inserimento di 1 tecnico per più giorni, se ci sono più Tecnici della stessa mansione, mette lo stesso tecnico per </w:t>
      </w:r>
      <w:proofErr w:type="spellStart"/>
      <w:r w:rsidRPr="002D3D6D">
        <w:t>n.figure</w:t>
      </w:r>
      <w:proofErr w:type="spellEnd"/>
      <w:r w:rsidRPr="002D3D6D">
        <w:t xml:space="preserve"> sui giorni di lavoro</w:t>
      </w:r>
    </w:p>
    <w:p w:rsidR="002D3D6D" w:rsidRDefault="002D3D6D" w:rsidP="002D3D6D">
      <w:pPr>
        <w:pStyle w:val="Paragrafoelenco"/>
        <w:numPr>
          <w:ilvl w:val="0"/>
          <w:numId w:val="40"/>
        </w:numPr>
      </w:pPr>
      <w:r>
        <w:t>Bug Risolto: Importazione -</w:t>
      </w:r>
      <w:r w:rsidRPr="002D3D6D">
        <w:t xml:space="preserve"> Quando elimino 1 tecnico e lo reimporto, cancella tutte le info note inserite in precedenza (da verificare su nuovi lavori)</w:t>
      </w:r>
    </w:p>
    <w:p w:rsidR="002D3D6D" w:rsidRPr="002D3D6D" w:rsidRDefault="002D3D6D" w:rsidP="002D3D6D"/>
    <w:p w:rsidR="00D24556" w:rsidRDefault="00D24556" w:rsidP="00DB3868">
      <w:pPr>
        <w:pStyle w:val="Sottotitolo"/>
      </w:pPr>
      <w:r w:rsidRPr="00416DFF">
        <w:t>Versione 1.</w:t>
      </w:r>
      <w:r>
        <w:t>51</w:t>
      </w:r>
      <w:r w:rsidRPr="00416DFF">
        <w:t xml:space="preserve"> del </w:t>
      </w:r>
      <w:r>
        <w:t>03</w:t>
      </w:r>
      <w:r w:rsidRPr="00416DFF">
        <w:t>/</w:t>
      </w:r>
      <w:r>
        <w:t>11</w:t>
      </w:r>
      <w:r w:rsidRPr="00416DFF">
        <w:t>/2019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descrizione lunghe troncate su Consuntivo</w:t>
      </w:r>
    </w:p>
    <w:p w:rsidR="00D24556" w:rsidRDefault="00D24556" w:rsidP="00D24556">
      <w:pPr>
        <w:pStyle w:val="Paragrafoelenco"/>
        <w:numPr>
          <w:ilvl w:val="0"/>
          <w:numId w:val="39"/>
        </w:numPr>
      </w:pPr>
      <w:r>
        <w:t>Corretto bug articoli a consuntivo su Dettaglio Economico</w:t>
      </w:r>
    </w:p>
    <w:p w:rsidR="00D24556" w:rsidRPr="00D24556" w:rsidRDefault="00D24556" w:rsidP="00D24556">
      <w:r>
        <w:t xml:space="preserve"> </w:t>
      </w:r>
    </w:p>
    <w:p w:rsidR="00DB3868" w:rsidRDefault="00DB3868" w:rsidP="00DB3868">
      <w:pPr>
        <w:pStyle w:val="Sottotitolo"/>
      </w:pPr>
      <w:r w:rsidRPr="00416DFF">
        <w:t>Versione 1.</w:t>
      </w:r>
      <w:r>
        <w:t>50</w:t>
      </w:r>
      <w:r w:rsidRPr="00416DFF">
        <w:t xml:space="preserve"> del </w:t>
      </w:r>
      <w:r>
        <w:t>27</w:t>
      </w:r>
      <w:r w:rsidRPr="00416DFF">
        <w:t>/</w:t>
      </w:r>
      <w:r>
        <w:t>10</w:t>
      </w:r>
      <w:r w:rsidRPr="00416DFF">
        <w:t>/2019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Offerta aggiornato layout</w:t>
      </w:r>
    </w:p>
    <w:p w:rsidR="00DB3868" w:rsidRDefault="00DB3868" w:rsidP="00DB3868">
      <w:pPr>
        <w:pStyle w:val="Paragrafoelenco"/>
        <w:numPr>
          <w:ilvl w:val="0"/>
          <w:numId w:val="38"/>
        </w:numPr>
      </w:pPr>
      <w:r>
        <w:t>Stampa Consuntivo aggiornato layout</w:t>
      </w:r>
    </w:p>
    <w:p w:rsidR="00DB3868" w:rsidRDefault="00CD5040" w:rsidP="00DB3868">
      <w:pPr>
        <w:pStyle w:val="Paragrafoelenco"/>
        <w:numPr>
          <w:ilvl w:val="0"/>
          <w:numId w:val="38"/>
        </w:numPr>
      </w:pPr>
      <w:r>
        <w:t>I</w:t>
      </w:r>
      <w:r w:rsidRPr="00CD5040">
        <w:t xml:space="preserve">nserimento multiplo in </w:t>
      </w:r>
      <w:proofErr w:type="spellStart"/>
      <w:r w:rsidRPr="00CD5040">
        <w:t>dett</w:t>
      </w:r>
      <w:proofErr w:type="spellEnd"/>
      <w:r w:rsidRPr="00CD5040">
        <w:t>. economico</w:t>
      </w:r>
    </w:p>
    <w:p w:rsidR="00CD5040" w:rsidRPr="00DB3868" w:rsidRDefault="00CD5040" w:rsidP="00DB3868">
      <w:pPr>
        <w:pStyle w:val="Paragrafoelenco"/>
        <w:numPr>
          <w:ilvl w:val="0"/>
          <w:numId w:val="38"/>
        </w:numPr>
      </w:pPr>
      <w:r>
        <w:t>Correzione errore in fig. professionale</w:t>
      </w:r>
      <w:r w:rsidRPr="00CD5040">
        <w:t>(propagazione modifiche sulle fig. professionali sbagliate)</w:t>
      </w:r>
    </w:p>
    <w:p w:rsidR="0088622A" w:rsidRDefault="0088622A" w:rsidP="0088622A">
      <w:pPr>
        <w:pStyle w:val="Sottotitolo"/>
      </w:pPr>
      <w:r w:rsidRPr="00416DFF">
        <w:t>Versione 1.</w:t>
      </w:r>
      <w:r>
        <w:t>49</w:t>
      </w:r>
      <w:r w:rsidRPr="00416DFF">
        <w:t xml:space="preserve"> del </w:t>
      </w:r>
      <w:r>
        <w:t>19</w:t>
      </w:r>
      <w:r w:rsidRPr="00416DFF">
        <w:t>/</w:t>
      </w:r>
      <w:r>
        <w:t>10</w:t>
      </w:r>
      <w:r w:rsidRPr="00416DFF">
        <w:t>/2019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possibilità di modificare alcuni dati appuntamento anche se un evento è in lavorazione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replica per ogni giorno di lavorazi</w:t>
      </w:r>
      <w:r>
        <w:t>one del solo personale tecnico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modifica della voce in a</w:t>
      </w:r>
      <w:r>
        <w:t xml:space="preserve">genda (prima </w:t>
      </w:r>
      <w:proofErr w:type="spellStart"/>
      <w:r>
        <w:t>riga=lavorazione</w:t>
      </w:r>
      <w:proofErr w:type="spellEnd"/>
      <w:r>
        <w:t>)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visualizzazione della descrizione del contrat</w:t>
      </w:r>
      <w:r>
        <w:t xml:space="preserve">to invece che </w:t>
      </w:r>
      <w:proofErr w:type="spellStart"/>
      <w:r>
        <w:t>num</w:t>
      </w:r>
      <w:proofErr w:type="spellEnd"/>
      <w:r>
        <w:t>. protocollo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lastRenderedPageBreak/>
        <w:t xml:space="preserve">intestazione della </w:t>
      </w:r>
      <w:proofErr w:type="spellStart"/>
      <w:r w:rsidRPr="0088622A">
        <w:t>tab</w:t>
      </w:r>
      <w:proofErr w:type="spellEnd"/>
      <w:r w:rsidRPr="0088622A">
        <w:t xml:space="preserve"> lavorazion</w:t>
      </w:r>
      <w:r>
        <w:t xml:space="preserve">e in base alla </w:t>
      </w:r>
      <w:proofErr w:type="spellStart"/>
      <w:r>
        <w:t>tab</w:t>
      </w:r>
      <w:proofErr w:type="spellEnd"/>
      <w:r>
        <w:t xml:space="preserve"> selezionata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filtr</w:t>
      </w:r>
      <w:r>
        <w:t>o data in inserimento generale</w:t>
      </w:r>
    </w:p>
    <w:p w:rsidR="0088622A" w:rsidRDefault="0088622A" w:rsidP="0088622A">
      <w:pPr>
        <w:pStyle w:val="Paragrafoelenco"/>
        <w:numPr>
          <w:ilvl w:val="0"/>
          <w:numId w:val="36"/>
        </w:numPr>
      </w:pPr>
      <w:r w:rsidRPr="0088622A">
        <w:t>eliminazione massiva degli artic</w:t>
      </w:r>
      <w:r>
        <w:t>oli in offerta e in lavorazione</w:t>
      </w:r>
    </w:p>
    <w:p w:rsidR="0088622A" w:rsidRPr="0088622A" w:rsidRDefault="0088622A" w:rsidP="0088622A">
      <w:pPr>
        <w:pStyle w:val="Paragrafoelenco"/>
        <w:numPr>
          <w:ilvl w:val="0"/>
          <w:numId w:val="36"/>
        </w:numPr>
      </w:pPr>
      <w:r w:rsidRPr="0088622A">
        <w:t xml:space="preserve"> </w:t>
      </w:r>
      <w:r>
        <w:t>aggiustamenti grafici vari</w:t>
      </w:r>
    </w:p>
    <w:p w:rsidR="00EC5C84" w:rsidRDefault="00EC5C84" w:rsidP="00EC5C84">
      <w:pPr>
        <w:pStyle w:val="Sottotitolo"/>
      </w:pPr>
      <w:r w:rsidRPr="00416DFF">
        <w:t>Versione 1.</w:t>
      </w:r>
      <w:r>
        <w:t>48</w:t>
      </w:r>
      <w:r w:rsidRPr="00416DFF">
        <w:t xml:space="preserve"> del </w:t>
      </w:r>
      <w:r>
        <w:t>16</w:t>
      </w:r>
      <w:r w:rsidRPr="00416DFF">
        <w:t>/</w:t>
      </w:r>
      <w:r>
        <w:t>10</w:t>
      </w:r>
      <w:r w:rsidRPr="00416DFF">
        <w:t>/2019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Unificazione layout stampe consuntivo e offerta - aggiustamenti vari layout secondo la lista stilata nell'incontro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>Aggiustamenti layout stampa piano esterno sempre secondo lista del 14/10</w:t>
      </w:r>
    </w:p>
    <w:p w:rsidR="00EC5C84" w:rsidRDefault="00EC5C84" w:rsidP="00EC5C84">
      <w:pPr>
        <w:pStyle w:val="Paragrafoelenco"/>
        <w:numPr>
          <w:ilvl w:val="0"/>
          <w:numId w:val="35"/>
        </w:numPr>
      </w:pPr>
      <w:r>
        <w:t xml:space="preserve">Aggiunta </w:t>
      </w:r>
      <w:proofErr w:type="spellStart"/>
      <w:r>
        <w:t>checkbox</w:t>
      </w:r>
      <w:proofErr w:type="spellEnd"/>
      <w:r>
        <w:t xml:space="preserve"> su elenco articoli per successiva implementazione cancellazione massiva (</w:t>
      </w:r>
      <w:r w:rsidRPr="00EC5C84">
        <w:rPr>
          <w:u w:val="single"/>
        </w:rPr>
        <w:t>ancora non attiva</w:t>
      </w:r>
      <w:r>
        <w:t>)</w:t>
      </w:r>
    </w:p>
    <w:p w:rsidR="00EC5C84" w:rsidRPr="00EC5C84" w:rsidRDefault="00EC5C84" w:rsidP="00EC5C84"/>
    <w:p w:rsidR="009730FB" w:rsidRDefault="009730FB" w:rsidP="009730FB">
      <w:pPr>
        <w:pStyle w:val="Sottotitolo"/>
      </w:pPr>
      <w:r w:rsidRPr="00416DFF">
        <w:t>Versione 1.</w:t>
      </w:r>
      <w:r>
        <w:t>47</w:t>
      </w:r>
      <w:r w:rsidRPr="00416DFF">
        <w:t xml:space="preserve"> del </w:t>
      </w:r>
      <w:r>
        <w:t>1</w:t>
      </w:r>
      <w:r w:rsidR="009E4091">
        <w:t>3</w:t>
      </w:r>
      <w:r w:rsidRPr="00416DFF">
        <w:t>/</w:t>
      </w:r>
      <w:r>
        <w:t>10</w:t>
      </w:r>
      <w:r w:rsidRPr="00416DFF">
        <w:t>/2019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combo consuntivo si/no sulla gestione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aggiunta colonna consuntivo sulla griglia articoli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aggiunto dettaglio con evidenza delle voci a consuntivo su Stampa Consuntivo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Sostituzione qualifica della figura professionale con la tipologia dell'articolo</w:t>
      </w:r>
    </w:p>
    <w:p w:rsidR="009730FB" w:rsidRDefault="009730FB" w:rsidP="009730FB">
      <w:pPr>
        <w:pStyle w:val="Paragrafoelenco"/>
        <w:numPr>
          <w:ilvl w:val="0"/>
          <w:numId w:val="34"/>
        </w:numPr>
      </w:pPr>
      <w:r>
        <w:t>replica modifica ad articoli per ogni giorni di lavorazione</w:t>
      </w:r>
    </w:p>
    <w:p w:rsidR="005E4444" w:rsidRDefault="005E4444" w:rsidP="009730FB">
      <w:pPr>
        <w:pStyle w:val="Paragrafoelenco"/>
        <w:numPr>
          <w:ilvl w:val="0"/>
          <w:numId w:val="34"/>
        </w:numPr>
      </w:pPr>
      <w:r>
        <w:t>aggiornamento combo filtro data lavorazione</w:t>
      </w:r>
    </w:p>
    <w:p w:rsidR="009730FB" w:rsidRPr="009730FB" w:rsidRDefault="009730FB" w:rsidP="009730FB"/>
    <w:p w:rsidR="002A2484" w:rsidRDefault="002A2484" w:rsidP="002A2484">
      <w:pPr>
        <w:pStyle w:val="Sottotitolo"/>
      </w:pPr>
      <w:r w:rsidRPr="00416DFF">
        <w:t>Versione 1.</w:t>
      </w:r>
      <w:r>
        <w:t>46</w:t>
      </w:r>
      <w:r w:rsidRPr="00416DFF">
        <w:t xml:space="preserve"> del </w:t>
      </w:r>
      <w:r>
        <w:t>07</w:t>
      </w:r>
      <w:r w:rsidRPr="00416DFF">
        <w:t>/</w:t>
      </w:r>
      <w:r>
        <w:t>10</w:t>
      </w:r>
      <w:r w:rsidRPr="00416DFF">
        <w:t>/2019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Risolto bug trasformazione in lavorazione</w:t>
      </w:r>
    </w:p>
    <w:p w:rsidR="002A2484" w:rsidRDefault="002A2484" w:rsidP="002A2484">
      <w:pPr>
        <w:pStyle w:val="Paragrafoelenco"/>
        <w:numPr>
          <w:ilvl w:val="0"/>
          <w:numId w:val="33"/>
        </w:numPr>
      </w:pPr>
      <w:r>
        <w:t>modificata griglia elenco protocolli</w:t>
      </w:r>
    </w:p>
    <w:p w:rsidR="002A2484" w:rsidRPr="002A2484" w:rsidRDefault="002A2484" w:rsidP="002A2484">
      <w:pPr>
        <w:pStyle w:val="Paragrafoelenco"/>
        <w:numPr>
          <w:ilvl w:val="0"/>
          <w:numId w:val="33"/>
        </w:numPr>
      </w:pPr>
      <w:r>
        <w:t>modificato layout dettaglio protocolli (sbandieramento a sinistra)</w:t>
      </w:r>
    </w:p>
    <w:p w:rsidR="002A2484" w:rsidRDefault="002A2484" w:rsidP="00660749">
      <w:pPr>
        <w:pStyle w:val="Sottotitolo"/>
      </w:pPr>
    </w:p>
    <w:p w:rsidR="00660749" w:rsidRDefault="00660749" w:rsidP="00660749">
      <w:pPr>
        <w:pStyle w:val="Sottotitolo"/>
      </w:pPr>
      <w:r w:rsidRPr="00416DFF">
        <w:t>Versione 1.</w:t>
      </w:r>
      <w:r>
        <w:t>45</w:t>
      </w:r>
      <w:r w:rsidRPr="00416DFF">
        <w:t xml:space="preserve"> del </w:t>
      </w:r>
      <w:r>
        <w:t>06</w:t>
      </w:r>
      <w:r w:rsidRPr="00416DFF">
        <w:t>/</w:t>
      </w:r>
      <w:r>
        <w:t>10</w:t>
      </w:r>
      <w:r w:rsidRPr="00416DFF">
        <w:t>/2019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Modifica Layout dettaglio Protocollo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Piano Esterno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Aggiunta Stampa Consuntivo (non terminata)</w:t>
      </w:r>
    </w:p>
    <w:p w:rsidR="00660749" w:rsidRDefault="00660749" w:rsidP="00660749">
      <w:pPr>
        <w:pStyle w:val="Paragrafoelenco"/>
        <w:numPr>
          <w:ilvl w:val="0"/>
          <w:numId w:val="32"/>
        </w:numPr>
      </w:pPr>
      <w:r>
        <w:t>Aggiunto Protocollo Consuntivo</w:t>
      </w:r>
    </w:p>
    <w:p w:rsidR="00660749" w:rsidRPr="00660749" w:rsidRDefault="00660749" w:rsidP="00660749"/>
    <w:p w:rsidR="001A0CEE" w:rsidRDefault="00FF6DF9" w:rsidP="008C36E0">
      <w:pPr>
        <w:pStyle w:val="Sottotitolo"/>
      </w:pPr>
      <w:r w:rsidRPr="00416DFF">
        <w:t>Versione 1.</w:t>
      </w:r>
      <w:r>
        <w:t>44</w:t>
      </w:r>
      <w:r w:rsidRPr="00416DFF">
        <w:t xml:space="preserve"> del </w:t>
      </w:r>
      <w:r>
        <w:t>03</w:t>
      </w:r>
      <w:r w:rsidRPr="00416DFF">
        <w:t>/</w:t>
      </w:r>
      <w:r>
        <w:t>10</w:t>
      </w:r>
      <w:r w:rsidRPr="00416DFF">
        <w:t>/2019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data per nuovo articolo aggiunto a dettaglio economico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selezione automatica della tipologia per le figure professionali che risultano assunte</w:t>
      </w:r>
    </w:p>
    <w:p w:rsidR="00FF6DF9" w:rsidRDefault="00FF6DF9" w:rsidP="00FF6DF9">
      <w:pPr>
        <w:pStyle w:val="Paragrafoelenco"/>
        <w:numPr>
          <w:ilvl w:val="0"/>
          <w:numId w:val="31"/>
        </w:numPr>
      </w:pPr>
      <w:r w:rsidRPr="00FF6DF9">
        <w:t>note in dettaglio economico non estratte dall'anagrafica</w:t>
      </w:r>
    </w:p>
    <w:p w:rsidR="00FF6DF9" w:rsidRPr="00FF6DF9" w:rsidRDefault="00FF6DF9" w:rsidP="00FF6DF9"/>
    <w:p w:rsidR="00445BC0" w:rsidRDefault="00445BC0" w:rsidP="00445BC0">
      <w:pPr>
        <w:pStyle w:val="Sottotitolo"/>
      </w:pPr>
      <w:r w:rsidRPr="00416DFF">
        <w:t>Versione 1.4</w:t>
      </w:r>
      <w:r>
        <w:t>3</w:t>
      </w:r>
      <w:r w:rsidRPr="00416DFF">
        <w:t xml:space="preserve"> del </w:t>
      </w:r>
      <w:r>
        <w:t>02</w:t>
      </w:r>
      <w:r w:rsidRPr="00416DFF">
        <w:t>/</w:t>
      </w:r>
      <w:r>
        <w:t>10</w:t>
      </w:r>
      <w:r w:rsidRPr="00416DFF">
        <w:t>/2019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>protocolli, viene proposto per default il codice lavorazione 'generico'</w:t>
      </w:r>
    </w:p>
    <w:p w:rsidR="00445BC0" w:rsidRDefault="00445BC0" w:rsidP="00445BC0">
      <w:pPr>
        <w:pStyle w:val="Paragrafoelenco"/>
        <w:numPr>
          <w:ilvl w:val="0"/>
          <w:numId w:val="30"/>
        </w:numPr>
      </w:pPr>
      <w:r>
        <w:t xml:space="preserve">aggiunti i campi mancanti alla </w:t>
      </w:r>
      <w:r w:rsidR="004C15B3">
        <w:t xml:space="preserve">griglia </w:t>
      </w:r>
      <w:r>
        <w:t>stampa Piano Esterno</w:t>
      </w:r>
    </w:p>
    <w:p w:rsidR="00A5366B" w:rsidRDefault="00A5366B" w:rsidP="00445BC0">
      <w:pPr>
        <w:pStyle w:val="Paragrafoelenco"/>
        <w:numPr>
          <w:ilvl w:val="0"/>
          <w:numId w:val="30"/>
        </w:numPr>
      </w:pPr>
      <w:r>
        <w:lastRenderedPageBreak/>
        <w:t>salvataggio automatico prima del lancio stampa Piano Esterno</w:t>
      </w:r>
    </w:p>
    <w:p w:rsidR="00445BC0" w:rsidRPr="00445BC0" w:rsidRDefault="00445BC0" w:rsidP="00445BC0">
      <w:pPr>
        <w:pStyle w:val="Paragrafoelenco"/>
        <w:numPr>
          <w:ilvl w:val="0"/>
          <w:numId w:val="30"/>
        </w:numPr>
      </w:pPr>
      <w:r>
        <w:t>corretto bug su stampa lavorazione (visua</w:t>
      </w:r>
      <w:r w:rsidR="00E90472">
        <w:t>l</w:t>
      </w:r>
      <w:r>
        <w:t xml:space="preserve">izzava il campo iva </w:t>
      </w:r>
      <w:proofErr w:type="spellStart"/>
      <w:r>
        <w:t>anzichè</w:t>
      </w:r>
      <w:proofErr w:type="spellEnd"/>
      <w:r>
        <w:t xml:space="preserve"> la quantità)</w:t>
      </w:r>
    </w:p>
    <w:p w:rsidR="00445BC0" w:rsidRPr="00445BC0" w:rsidRDefault="00445BC0" w:rsidP="00445BC0"/>
    <w:p w:rsidR="00C4444F" w:rsidRDefault="00C4444F" w:rsidP="00C4444F">
      <w:pPr>
        <w:pStyle w:val="Sottotitolo"/>
      </w:pPr>
      <w:r w:rsidRPr="00416DFF">
        <w:t>Versione 1.4</w:t>
      </w:r>
      <w:r>
        <w:t>2</w:t>
      </w:r>
      <w:r w:rsidRPr="00416DFF">
        <w:t xml:space="preserve"> del 2</w:t>
      </w:r>
      <w:r>
        <w:t>5</w:t>
      </w:r>
      <w:r w:rsidRPr="00416DFF">
        <w:t>/09/2019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articoli in lavorazione replicati per ogni giorno di lavorazione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 w:rsidRPr="00C4444F">
        <w:t>modifiche layout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proofErr w:type="spellStart"/>
      <w:r w:rsidRPr="00C4444F">
        <w:t>refresh</w:t>
      </w:r>
      <w:proofErr w:type="spellEnd"/>
      <w:r w:rsidRPr="00C4444F">
        <w:t xml:space="preserve"> sul pannello modifica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aggiunta campo descrizione, sia in ricerca che in dettaglio</w:t>
      </w:r>
    </w:p>
    <w:p w:rsidR="00C4444F" w:rsidRDefault="00C4444F" w:rsidP="00C4444F">
      <w:pPr>
        <w:pStyle w:val="Paragrafoelenco"/>
        <w:numPr>
          <w:ilvl w:val="0"/>
          <w:numId w:val="29"/>
        </w:numPr>
      </w:pPr>
      <w:r>
        <w:t>gestione protocollo, in ricerca lavorazione, dopo aver selezionato una lavorazione vengono importati anche i campi lavorazione e produzione, oltre al numero lavorazione</w:t>
      </w:r>
    </w:p>
    <w:p w:rsidR="00C4444F" w:rsidRPr="00C4444F" w:rsidRDefault="00C4444F" w:rsidP="00C4444F"/>
    <w:p w:rsidR="00416DFF" w:rsidRDefault="00416DFF" w:rsidP="00416DFF">
      <w:pPr>
        <w:pStyle w:val="Sottotitolo"/>
      </w:pPr>
      <w:r w:rsidRPr="00416DFF">
        <w:t>Versione 1.4</w:t>
      </w:r>
      <w:r>
        <w:t>1</w:t>
      </w:r>
      <w:r w:rsidRPr="00416DFF">
        <w:t xml:space="preserve"> del 2</w:t>
      </w:r>
      <w:r>
        <w:t>4</w:t>
      </w:r>
      <w:r w:rsidRPr="00416DFF">
        <w:t>/09/2019</w:t>
      </w:r>
    </w:p>
    <w:p w:rsidR="00416DFF" w:rsidRPr="00416DFF" w:rsidRDefault="00416DFF" w:rsidP="00416DFF">
      <w:pPr>
        <w:pStyle w:val="Paragrafoelenco"/>
        <w:numPr>
          <w:ilvl w:val="0"/>
          <w:numId w:val="28"/>
        </w:numPr>
      </w:pPr>
      <w:r>
        <w:t xml:space="preserve">Gestione Protocollo: in inserimento protocollo viene subito creato il numero Protocollo automaticamente; ricerca su clienti e fornitori; nome allegato nel formato "Protocollo_NProt.xxx";  </w:t>
      </w:r>
    </w:p>
    <w:p w:rsidR="00416DFF" w:rsidRDefault="00416DFF" w:rsidP="008C36E0">
      <w:pPr>
        <w:pStyle w:val="Sottotitolo"/>
      </w:pPr>
    </w:p>
    <w:p w:rsidR="008C36E0" w:rsidRDefault="001A0CEE" w:rsidP="008C36E0">
      <w:pPr>
        <w:pStyle w:val="Sottotitolo"/>
      </w:pPr>
      <w:r>
        <w:t>Versione 1.40 del 21/09/2019</w:t>
      </w:r>
    </w:p>
    <w:p w:rsidR="00136177" w:rsidRDefault="00136177" w:rsidP="001A0CEE">
      <w:pPr>
        <w:pStyle w:val="Paragrafoelenco"/>
        <w:numPr>
          <w:ilvl w:val="0"/>
          <w:numId w:val="27"/>
        </w:numPr>
      </w:pPr>
      <w:r w:rsidRPr="00136177">
        <w:t>messaggio che indica che un evento è in fase di modifica quando viene visualizzata l'agenda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modifica intestazione anteprima evento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degli articoli composti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visualizzazione pulsanti in modifica evento in base alla </w:t>
      </w:r>
      <w:proofErr w:type="spellStart"/>
      <w:r w:rsidRPr="001A0CEE">
        <w:t>tab</w:t>
      </w:r>
      <w:proofErr w:type="spellEnd"/>
      <w:r w:rsidRPr="001A0CEE">
        <w:t xml:space="preserve"> visualizzata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 piano esterno</w:t>
      </w:r>
    </w:p>
    <w:p w:rsidR="001A38D4" w:rsidRDefault="001A38D4" w:rsidP="001A0CEE">
      <w:pPr>
        <w:pStyle w:val="Paragrafoelenco"/>
        <w:numPr>
          <w:ilvl w:val="0"/>
          <w:numId w:val="27"/>
        </w:numPr>
      </w:pPr>
      <w:r w:rsidRPr="001A0CEE">
        <w:t xml:space="preserve">limitazione a 5 righe nella </w:t>
      </w:r>
      <w:proofErr w:type="spellStart"/>
      <w:r w:rsidRPr="001A0CEE">
        <w:t>textarea</w:t>
      </w:r>
      <w:proofErr w:type="spellEnd"/>
      <w:r w:rsidRPr="001A0CEE">
        <w:t xml:space="preserve"> note</w:t>
      </w:r>
      <w:r>
        <w:t xml:space="preserve"> stampa lavorazione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evidenziazione dell'orario convocazione in piano esterno per velocizzare la fase di modifica</w:t>
      </w:r>
    </w:p>
    <w:p w:rsidR="001A0CEE" w:rsidRDefault="001A0CEE" w:rsidP="001A0CEE">
      <w:pPr>
        <w:pStyle w:val="Paragrafoelenco"/>
        <w:numPr>
          <w:ilvl w:val="0"/>
          <w:numId w:val="27"/>
        </w:numPr>
      </w:pPr>
      <w:r w:rsidRPr="001A0CEE">
        <w:t>soluzione bug descrizione lunga troncata a 100 caratteri</w:t>
      </w:r>
    </w:p>
    <w:p w:rsidR="001070B4" w:rsidRDefault="001070B4" w:rsidP="001A0CEE">
      <w:pPr>
        <w:pStyle w:val="Paragrafoelenco"/>
        <w:numPr>
          <w:ilvl w:val="0"/>
          <w:numId w:val="27"/>
        </w:numPr>
      </w:pPr>
      <w:r>
        <w:t xml:space="preserve">Pubblicazione prima bozza sito all'indirizzo </w:t>
      </w:r>
      <w:hyperlink r:id="rId7" w:history="1">
        <w:r>
          <w:rPr>
            <w:rStyle w:val="Collegamentoipertestuale"/>
          </w:rPr>
          <w:t>http://www.videosystemproduction.it/SITO/index.html</w:t>
        </w:r>
      </w:hyperlink>
    </w:p>
    <w:p w:rsidR="001A0CEE" w:rsidRPr="001A0CEE" w:rsidRDefault="001A0CEE" w:rsidP="001A0CEE"/>
    <w:p w:rsidR="00211185" w:rsidRDefault="008C36E0" w:rsidP="008C36E0">
      <w:pPr>
        <w:pStyle w:val="Sottotitolo"/>
      </w:pPr>
      <w:r>
        <w:t>Versione 1.39 del 17/09/2019</w:t>
      </w:r>
    </w:p>
    <w:p w:rsidR="008C36E0" w:rsidRDefault="008C36E0" w:rsidP="008C36E0">
      <w:pPr>
        <w:pStyle w:val="Paragrafoelenco"/>
        <w:numPr>
          <w:ilvl w:val="0"/>
          <w:numId w:val="26"/>
        </w:numPr>
      </w:pPr>
      <w:r>
        <w:t>Modifica pagamento su stampa offerta, inserito in tabella nuovo campo di tipo testo</w:t>
      </w:r>
    </w:p>
    <w:p w:rsidR="008C36E0" w:rsidRPr="008C36E0" w:rsidRDefault="008C36E0" w:rsidP="008C36E0">
      <w:pPr>
        <w:pStyle w:val="Paragrafoelenco"/>
        <w:numPr>
          <w:ilvl w:val="0"/>
          <w:numId w:val="26"/>
        </w:numPr>
      </w:pPr>
      <w:r>
        <w:t>Aumentata a 5 righe la visualizzazione del campo note su stampa offerta, diminuita interlinea.</w:t>
      </w:r>
    </w:p>
    <w:p w:rsidR="004E290E" w:rsidRDefault="004E290E" w:rsidP="004E290E">
      <w:pPr>
        <w:pStyle w:val="Sottotitolo"/>
      </w:pPr>
      <w:r>
        <w:t>Versione 1.38 del 17/09/2019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salvataggio riposo;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etichetta pulsante stampa Lavorazione (diventa stampa Offerta);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Soluzione bug percentuale ricavo;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Etichetta totale lordo diventa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posizione totale costo lordo;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 xml:space="preserve">eliminazione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popup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salvataggio eseguito;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posizione colonne nella griglia dettaglio economico; 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 w:rsidRPr="004E290E">
        <w:rPr>
          <w:rFonts w:eastAsia="Times New Roman" w:cstheme="minorHAnsi"/>
          <w:color w:val="222222"/>
          <w:lang w:eastAsia="it-IT"/>
        </w:rPr>
        <w:t>modifica importi diaria in dettaglio economico dopo che è stata aggiunta in piano esterno; 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proofErr w:type="spellStart"/>
      <w:r w:rsidRPr="004E290E">
        <w:rPr>
          <w:rFonts w:eastAsia="Times New Roman" w:cstheme="minorHAnsi"/>
          <w:color w:val="222222"/>
          <w:lang w:eastAsia="it-IT"/>
        </w:rPr>
        <w:t>disabilitazione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pulsante elimina in </w:t>
      </w:r>
      <w:proofErr w:type="spellStart"/>
      <w:r w:rsidRPr="004E290E">
        <w:rPr>
          <w:rFonts w:eastAsia="Times New Roman" w:cstheme="minorHAnsi"/>
          <w:color w:val="222222"/>
          <w:lang w:eastAsia="it-IT"/>
        </w:rPr>
        <w:t>tab</w:t>
      </w:r>
      <w:proofErr w:type="spellEnd"/>
      <w:r w:rsidRPr="004E290E">
        <w:rPr>
          <w:rFonts w:eastAsia="Times New Roman" w:cstheme="minorHAnsi"/>
          <w:color w:val="222222"/>
          <w:lang w:eastAsia="it-IT"/>
        </w:rPr>
        <w:t xml:space="preserve"> offerta quando evento è in stato lavorazion</w:t>
      </w:r>
      <w:r>
        <w:rPr>
          <w:rFonts w:eastAsia="Times New Roman" w:cstheme="minorHAnsi"/>
          <w:color w:val="222222"/>
          <w:lang w:eastAsia="it-IT"/>
        </w:rPr>
        <w:t>e</w:t>
      </w:r>
    </w:p>
    <w:p w:rsid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t>modifica giorni pagamento editabili</w:t>
      </w:r>
      <w:r w:rsidR="00D3221B">
        <w:rPr>
          <w:rFonts w:eastAsia="Times New Roman" w:cstheme="minorHAnsi"/>
          <w:color w:val="222222"/>
          <w:lang w:eastAsia="it-IT"/>
        </w:rPr>
        <w:t xml:space="preserve"> su stampa offerta</w:t>
      </w:r>
    </w:p>
    <w:p w:rsidR="004E290E" w:rsidRPr="004E290E" w:rsidRDefault="004E290E" w:rsidP="004E290E">
      <w:pPr>
        <w:numPr>
          <w:ilvl w:val="0"/>
          <w:numId w:val="2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22222"/>
          <w:lang w:eastAsia="it-IT"/>
        </w:rPr>
      </w:pPr>
      <w:r>
        <w:rPr>
          <w:rFonts w:eastAsia="Times New Roman" w:cstheme="minorHAnsi"/>
          <w:color w:val="222222"/>
          <w:lang w:eastAsia="it-IT"/>
        </w:rPr>
        <w:lastRenderedPageBreak/>
        <w:t>modifica note su stampa offerta, massimo 4 righe</w:t>
      </w:r>
    </w:p>
    <w:p w:rsidR="00C51B86" w:rsidRDefault="00C51B86" w:rsidP="00C51B86">
      <w:pPr>
        <w:pStyle w:val="Sottotitolo"/>
      </w:pPr>
      <w:r>
        <w:t>Versione 1.37 del 31/08/2019</w:t>
      </w:r>
    </w:p>
    <w:p w:rsidR="00C51B86" w:rsidRPr="00C51B86" w:rsidRDefault="00C51B86" w:rsidP="00C51B86">
      <w:pPr>
        <w:pStyle w:val="Paragrafoelenco"/>
        <w:numPr>
          <w:ilvl w:val="0"/>
          <w:numId w:val="21"/>
        </w:numPr>
      </w:pPr>
      <w:r>
        <w:t>Aggiunto Recupero Offerta</w:t>
      </w:r>
    </w:p>
    <w:p w:rsidR="007F4031" w:rsidRDefault="007F4031" w:rsidP="007F4031">
      <w:pPr>
        <w:pStyle w:val="Sottotitolo"/>
      </w:pPr>
      <w:r>
        <w:t>Versione 1.36 del 19/08/2019</w:t>
      </w:r>
    </w:p>
    <w:p w:rsidR="007F4031" w:rsidRPr="007F4031" w:rsidRDefault="007F4031" w:rsidP="007F4031">
      <w:pPr>
        <w:pStyle w:val="Paragrafoelenco"/>
        <w:numPr>
          <w:ilvl w:val="0"/>
          <w:numId w:val="21"/>
        </w:numPr>
      </w:pPr>
      <w:r>
        <w:t>Aggiunta Stampa Consuntivo</w:t>
      </w:r>
    </w:p>
    <w:p w:rsidR="00414E16" w:rsidRDefault="00414E16" w:rsidP="00414E16">
      <w:pPr>
        <w:pStyle w:val="Sottotitolo"/>
      </w:pPr>
      <w:r>
        <w:t>Versione 1.35 del 31/07/2019</w:t>
      </w:r>
    </w:p>
    <w:p w:rsidR="00414E16" w:rsidRDefault="00211185" w:rsidP="00414E16">
      <w:pPr>
        <w:pStyle w:val="Paragrafoelenco"/>
        <w:numPr>
          <w:ilvl w:val="0"/>
          <w:numId w:val="20"/>
        </w:numPr>
      </w:pPr>
      <w:r>
        <w:t>Visualizzazione Figure Professionale replicate per ogni giorno di lavorazione</w:t>
      </w:r>
    </w:p>
    <w:p w:rsidR="00414E16" w:rsidRPr="00F55998" w:rsidRDefault="00211185" w:rsidP="00414E16">
      <w:pPr>
        <w:pStyle w:val="Paragrafoelenco"/>
        <w:numPr>
          <w:ilvl w:val="0"/>
          <w:numId w:val="20"/>
        </w:numPr>
      </w:pPr>
      <w:r>
        <w:t>Filtro Data Lavorazione</w:t>
      </w:r>
    </w:p>
    <w:p w:rsidR="00095FDB" w:rsidRDefault="00F55998" w:rsidP="00811C8D">
      <w:pPr>
        <w:pStyle w:val="Sottotitolo"/>
      </w:pPr>
      <w:r>
        <w:t>Versione 1.34 del 31/07/2019</w:t>
      </w:r>
    </w:p>
    <w:p w:rsidR="00F55998" w:rsidRDefault="00F55998" w:rsidP="00F55998">
      <w:pPr>
        <w:pStyle w:val="Paragrafoelenco"/>
        <w:numPr>
          <w:ilvl w:val="0"/>
          <w:numId w:val="20"/>
        </w:numPr>
      </w:pPr>
      <w:r>
        <w:t>Aggiunto n. pagine a riepilogo</w:t>
      </w:r>
    </w:p>
    <w:p w:rsidR="00F55998" w:rsidRPr="00F55998" w:rsidRDefault="00F55998" w:rsidP="00F55998">
      <w:pPr>
        <w:pStyle w:val="Paragrafoelenco"/>
        <w:numPr>
          <w:ilvl w:val="0"/>
          <w:numId w:val="20"/>
        </w:numPr>
      </w:pPr>
      <w:r>
        <w:t>Aggiornamento pdf riepilogo dopo modifica note</w:t>
      </w:r>
    </w:p>
    <w:p w:rsidR="0014001A" w:rsidRDefault="0014001A" w:rsidP="0014001A">
      <w:pPr>
        <w:pStyle w:val="Sottotitolo"/>
      </w:pPr>
      <w:r>
        <w:t>Versione1.33 del 29/07/2019</w:t>
      </w:r>
    </w:p>
    <w:p w:rsidR="0014001A" w:rsidRPr="00A844F4" w:rsidRDefault="0014001A" w:rsidP="0014001A">
      <w:pPr>
        <w:pStyle w:val="Paragrafoelenco"/>
        <w:numPr>
          <w:ilvl w:val="0"/>
          <w:numId w:val="19"/>
        </w:numPr>
      </w:pPr>
      <w:r>
        <w:t>Nuova visualizzazione Riepilogo con anteprima PDF</w:t>
      </w:r>
    </w:p>
    <w:p w:rsidR="00A844F4" w:rsidRDefault="00A844F4" w:rsidP="00A844F4">
      <w:pPr>
        <w:pStyle w:val="Sottotitolo"/>
      </w:pPr>
      <w:r>
        <w:t>Versione1.32 del 21/07/2019</w:t>
      </w:r>
    </w:p>
    <w:p w:rsidR="00A844F4" w:rsidRPr="00A844F4" w:rsidRDefault="00A844F4" w:rsidP="00A844F4">
      <w:pPr>
        <w:pStyle w:val="Paragrafoelenco"/>
        <w:numPr>
          <w:ilvl w:val="0"/>
          <w:numId w:val="19"/>
        </w:numPr>
      </w:pPr>
      <w:r w:rsidRPr="00A844F4">
        <w:t>Piano Esterno: disposizione colonne griglia figure professionali, funzione 'Inserimento generale', note piano esterno</w:t>
      </w:r>
    </w:p>
    <w:p w:rsidR="006D7DA5" w:rsidRDefault="006D7DA5" w:rsidP="006D7DA5">
      <w:pPr>
        <w:pStyle w:val="Sottotitolo"/>
      </w:pPr>
      <w:r>
        <w:t>Versione1.31 del 12/07/2019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Modificato Layout dettaglio protocollo come quello di ricerca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Aggiunto ordinamento tabella protocolli per singolo campo (cliccando sull'intestazione)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Aggiunto campo "note" a modifica note del riepilogo</w:t>
      </w:r>
    </w:p>
    <w:p w:rsidR="006D7DA5" w:rsidRDefault="006D7DA5" w:rsidP="006D7DA5">
      <w:pPr>
        <w:pStyle w:val="Paragrafoelenco"/>
        <w:numPr>
          <w:ilvl w:val="0"/>
          <w:numId w:val="18"/>
        </w:numPr>
      </w:pPr>
      <w:r>
        <w:t>Riepilogo offerta: formato del protocollo, orario nella data, descrizione lunga troncata a 100 caratteri, modifiche grafiche (da completare)</w:t>
      </w:r>
    </w:p>
    <w:p w:rsidR="006D7DA5" w:rsidRDefault="006D7DA5" w:rsidP="006677EA">
      <w:pPr>
        <w:pStyle w:val="Paragrafoelenco"/>
        <w:numPr>
          <w:ilvl w:val="0"/>
          <w:numId w:val="18"/>
        </w:numPr>
      </w:pPr>
      <w:r>
        <w:t xml:space="preserve">Dettaglio economico: ordine delle colonne e modifica valori mostrati, valore lordo in tabella, valore </w:t>
      </w:r>
      <w:proofErr w:type="spellStart"/>
      <w:r>
        <w:t>flag</w:t>
      </w:r>
      <w:proofErr w:type="spellEnd"/>
      <w:r>
        <w:t xml:space="preserve"> stampa, modifica nella selezione della figura professionale, calcolo costi in base a tipo pagamento, aggiunta fattura a tipo pagamento</w:t>
      </w:r>
    </w:p>
    <w:p w:rsidR="006D7DA5" w:rsidRDefault="006D7DA5" w:rsidP="00095FDB">
      <w:pPr>
        <w:pStyle w:val="Sottotitolo"/>
      </w:pPr>
    </w:p>
    <w:p w:rsidR="00095FDB" w:rsidRDefault="00095FDB" w:rsidP="00095FDB">
      <w:pPr>
        <w:pStyle w:val="Sottotitolo"/>
      </w:pPr>
      <w:r>
        <w:t>Versione1.30 del 06/0</w:t>
      </w:r>
      <w:r w:rsidR="006D7DA5">
        <w:t>6</w:t>
      </w:r>
      <w:r>
        <w:t>/2019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cancellazione eventi</w:t>
      </w:r>
    </w:p>
    <w:p w:rsidR="00095FDB" w:rsidRDefault="00095FDB" w:rsidP="00095FDB">
      <w:pPr>
        <w:pStyle w:val="Paragrafoelenco"/>
        <w:numPr>
          <w:ilvl w:val="0"/>
          <w:numId w:val="18"/>
        </w:numPr>
      </w:pPr>
      <w:r>
        <w:t>Completata gestione Attrezzature Magazzino</w:t>
      </w:r>
    </w:p>
    <w:p w:rsidR="00095FDB" w:rsidRPr="00095FDB" w:rsidRDefault="00095FDB" w:rsidP="00095FDB">
      <w:pPr>
        <w:pStyle w:val="Paragrafoelenco"/>
        <w:numPr>
          <w:ilvl w:val="0"/>
          <w:numId w:val="18"/>
        </w:numPr>
      </w:pPr>
      <w:r>
        <w:t>Cancellazione logica Collaboratori, Clienti/Fornitori, Articoli, Raggruppamenti Articoli e Protocolli (non si avrà più errore quando si tenta di cancellare un record da una di queste tabelle collegato ad altre tabelle)</w:t>
      </w:r>
    </w:p>
    <w:p w:rsidR="00095FDB" w:rsidRDefault="00095FDB" w:rsidP="00811C8D">
      <w:pPr>
        <w:pStyle w:val="Sottotitolo"/>
      </w:pPr>
    </w:p>
    <w:p w:rsidR="00811C8D" w:rsidRDefault="00811C8D" w:rsidP="00811C8D">
      <w:pPr>
        <w:pStyle w:val="Sottotitolo"/>
      </w:pPr>
      <w:r>
        <w:t>Versione1.29 del 01/0</w:t>
      </w:r>
      <w:r w:rsidR="006D7DA5">
        <w:t>6</w:t>
      </w:r>
      <w:r>
        <w:t>/2019</w:t>
      </w:r>
    </w:p>
    <w:p w:rsidR="00811C8D" w:rsidRDefault="00811C8D" w:rsidP="00811C8D">
      <w:pPr>
        <w:pStyle w:val="Paragrafoelenco"/>
        <w:numPr>
          <w:ilvl w:val="0"/>
          <w:numId w:val="17"/>
        </w:numPr>
      </w:pPr>
      <w:r>
        <w:t>Aggiunta cancellazione eventi</w:t>
      </w:r>
    </w:p>
    <w:p w:rsidR="00811C8D" w:rsidRPr="00811C8D" w:rsidRDefault="00811C8D" w:rsidP="00811C8D">
      <w:pPr>
        <w:pStyle w:val="Paragrafoelenco"/>
        <w:numPr>
          <w:ilvl w:val="0"/>
          <w:numId w:val="17"/>
        </w:numPr>
      </w:pPr>
      <w:r>
        <w:t>Aggiunta gestione Magazzino (incompleta)</w:t>
      </w:r>
    </w:p>
    <w:p w:rsidR="00F47351" w:rsidRDefault="00F47351" w:rsidP="00482CDA">
      <w:pPr>
        <w:pStyle w:val="Sottotitolo"/>
      </w:pPr>
    </w:p>
    <w:p w:rsidR="00482CDA" w:rsidRDefault="00482CDA" w:rsidP="00482CDA">
      <w:pPr>
        <w:pStyle w:val="Sottotitolo"/>
      </w:pPr>
      <w:r>
        <w:t>Versione1.28 del 22/05/2019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Aggiunta gestione Tipologie Interventi nel menù "Tabelle/Tipologie Interventi"</w:t>
      </w:r>
    </w:p>
    <w:p w:rsidR="00482CDA" w:rsidRDefault="00482CDA" w:rsidP="00482CDA">
      <w:pPr>
        <w:pStyle w:val="Paragrafoelenco"/>
        <w:numPr>
          <w:ilvl w:val="0"/>
          <w:numId w:val="16"/>
        </w:numPr>
      </w:pPr>
      <w:r>
        <w:t>Aggiornata Lavorazione con gestione Dettaglio Economico e Piano Esterno (da completare)</w:t>
      </w:r>
    </w:p>
    <w:p w:rsidR="00482CDA" w:rsidRPr="00482CDA" w:rsidRDefault="00482CDA" w:rsidP="00482CDA"/>
    <w:p w:rsidR="00893563" w:rsidRDefault="00893563" w:rsidP="00893563">
      <w:pPr>
        <w:pStyle w:val="Sottotitolo"/>
      </w:pPr>
      <w:r>
        <w:t>Versione1.27 del 05/05/2019</w:t>
      </w:r>
    </w:p>
    <w:p w:rsidR="00893563" w:rsidRPr="00893563" w:rsidRDefault="00893563" w:rsidP="00893563">
      <w:pPr>
        <w:pStyle w:val="Paragrafoelenco"/>
        <w:numPr>
          <w:ilvl w:val="0"/>
          <w:numId w:val="15"/>
        </w:numPr>
      </w:pPr>
      <w:r>
        <w:t>Aggiunta Lavorazione</w:t>
      </w:r>
    </w:p>
    <w:p w:rsidR="00B63DE0" w:rsidRDefault="00B63DE0" w:rsidP="00B63DE0">
      <w:pPr>
        <w:pStyle w:val="Sottotitolo"/>
      </w:pPr>
    </w:p>
    <w:p w:rsidR="00C221E4" w:rsidRDefault="00C221E4" w:rsidP="00C221E4">
      <w:pPr>
        <w:pStyle w:val="Sottotitolo"/>
      </w:pPr>
      <w:r>
        <w:t>Versione1.26 del 27/04/2019</w:t>
      </w:r>
    </w:p>
    <w:p w:rsidR="00C221E4" w:rsidRDefault="00C221E4" w:rsidP="00C221E4">
      <w:pPr>
        <w:pStyle w:val="Paragrafoelenco"/>
        <w:numPr>
          <w:ilvl w:val="0"/>
          <w:numId w:val="14"/>
        </w:numPr>
      </w:pPr>
      <w:r>
        <w:t>Aggiunta Gestione Password di accesso dimenticata con generazione nuova password ed  invio</w:t>
      </w:r>
    </w:p>
    <w:p w:rsidR="00C221E4" w:rsidRPr="00BC599E" w:rsidRDefault="00C221E4" w:rsidP="00C221E4">
      <w:pPr>
        <w:pStyle w:val="Paragrafoelenco"/>
      </w:pPr>
      <w:r>
        <w:t xml:space="preserve"> e-mail.</w:t>
      </w:r>
    </w:p>
    <w:p w:rsidR="00C221E4" w:rsidRDefault="00C221E4" w:rsidP="00BC599E">
      <w:pPr>
        <w:pStyle w:val="Sottotitolo"/>
      </w:pPr>
    </w:p>
    <w:p w:rsidR="00BC599E" w:rsidRDefault="00BC599E" w:rsidP="00BC599E">
      <w:pPr>
        <w:pStyle w:val="Sottotitolo"/>
      </w:pPr>
      <w:r>
        <w:t>Versione1.25 del 24/04/2019</w:t>
      </w:r>
    </w:p>
    <w:p w:rsidR="00BC599E" w:rsidRPr="00BC599E" w:rsidRDefault="00BC599E" w:rsidP="00BC599E">
      <w:pPr>
        <w:pStyle w:val="Paragrafoelenco"/>
        <w:numPr>
          <w:ilvl w:val="0"/>
          <w:numId w:val="14"/>
        </w:numPr>
      </w:pPr>
      <w:r>
        <w:t>Aggiunta Gestione Utenti (menù in alto a destra Gestione Utenze/Utenti)</w:t>
      </w:r>
    </w:p>
    <w:p w:rsidR="00BC599E" w:rsidRDefault="00BC599E" w:rsidP="00B63DE0">
      <w:pPr>
        <w:pStyle w:val="Sottotitolo"/>
      </w:pPr>
    </w:p>
    <w:p w:rsidR="00B63DE0" w:rsidRDefault="00B63DE0" w:rsidP="00B63DE0">
      <w:pPr>
        <w:pStyle w:val="Sottotitolo"/>
      </w:pPr>
      <w:r>
        <w:t>Versione1.24 del 22/04/2019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Riorganizzazione menù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Qualifiche Personale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Tipologie Clienti/Fornitori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Protocolli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Aggiunta gestione Tabella Tipi Lavorazione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>Aggiunti nuovi colori per Intestazione Colonne agenda</w:t>
      </w:r>
      <w:r w:rsidR="00AD081C" w:rsidRPr="00AD081C">
        <w:t xml:space="preserve"> </w:t>
      </w:r>
      <w:r w:rsidR="00AD081C">
        <w:t>da menù Tabelle/Colonne Agenda</w:t>
      </w:r>
    </w:p>
    <w:p w:rsidR="00B63DE0" w:rsidRDefault="00B63DE0" w:rsidP="00B63DE0">
      <w:pPr>
        <w:pStyle w:val="Paragrafoelenco"/>
        <w:numPr>
          <w:ilvl w:val="0"/>
          <w:numId w:val="13"/>
        </w:numPr>
      </w:pPr>
      <w:r>
        <w:t xml:space="preserve">Aggiunta possibilità di ordinare le colonne agenda </w:t>
      </w:r>
      <w:r w:rsidR="00AD081C">
        <w:t xml:space="preserve">da menù Tabelle/Colonne Agenda tramite il nuovo campo Ordinamento </w:t>
      </w:r>
      <w:r>
        <w:t>(</w:t>
      </w:r>
      <w:r w:rsidR="00AD081C">
        <w:t xml:space="preserve">la modifica non è </w:t>
      </w:r>
      <w:r>
        <w:t>ancora visibile dall'agenda)</w:t>
      </w:r>
    </w:p>
    <w:p w:rsidR="00AD162E" w:rsidRPr="00B63DE0" w:rsidRDefault="00AD162E" w:rsidP="00B63DE0">
      <w:pPr>
        <w:pStyle w:val="Paragrafoelenco"/>
        <w:numPr>
          <w:ilvl w:val="0"/>
          <w:numId w:val="13"/>
        </w:numPr>
      </w:pPr>
      <w:r>
        <w:t xml:space="preserve">Aggiunti nuovi parametri da </w:t>
      </w:r>
      <w:proofErr w:type="spellStart"/>
      <w:r>
        <w:t>Tabelle\Configurazione</w:t>
      </w:r>
      <w:proofErr w:type="spellEnd"/>
      <w:r>
        <w:t xml:space="preserve"> (</w:t>
      </w:r>
      <w:proofErr w:type="spellStart"/>
      <w:r>
        <w:t>GIORNI_PAGAMENTO</w:t>
      </w:r>
      <w:proofErr w:type="spellEnd"/>
      <w:r>
        <w:t>, BANCA da 01 a 04 e IBAN da 01 a 04)</w:t>
      </w:r>
    </w:p>
    <w:p w:rsidR="00B63DE0" w:rsidRDefault="00B63DE0" w:rsidP="004F6E8E">
      <w:pPr>
        <w:pStyle w:val="Sottotitolo"/>
      </w:pPr>
    </w:p>
    <w:p w:rsidR="004F6E8E" w:rsidRDefault="004F6E8E" w:rsidP="004F6E8E">
      <w:pPr>
        <w:pStyle w:val="Sottotitolo"/>
      </w:pPr>
      <w:r>
        <w:t>Versione1.23 del 18/04/2019</w:t>
      </w:r>
    </w:p>
    <w:p w:rsidR="004F6E8E" w:rsidRPr="004F6E8E" w:rsidRDefault="004F6E8E" w:rsidP="004F6E8E">
      <w:pPr>
        <w:pStyle w:val="Paragrafoelenco"/>
        <w:numPr>
          <w:ilvl w:val="0"/>
          <w:numId w:val="12"/>
        </w:numPr>
      </w:pPr>
      <w:r>
        <w:t xml:space="preserve">Aggiunta pagina di gestione valori di configurazione (es. campi IVA, IBAN, indirizzi </w:t>
      </w:r>
      <w:proofErr w:type="spellStart"/>
      <w:r>
        <w:t>etc</w:t>
      </w:r>
      <w:proofErr w:type="spellEnd"/>
      <w:r>
        <w:t xml:space="preserve"> </w:t>
      </w:r>
      <w:proofErr w:type="spellStart"/>
      <w:r>
        <w:t>etc</w:t>
      </w:r>
      <w:proofErr w:type="spellEnd"/>
      <w:r>
        <w:t xml:space="preserve">), da menu </w:t>
      </w:r>
      <w:proofErr w:type="spellStart"/>
      <w:r>
        <w:t>TABELLE\Gestione</w:t>
      </w:r>
      <w:proofErr w:type="spellEnd"/>
      <w:r>
        <w:t xml:space="preserve"> Configurazione</w:t>
      </w:r>
    </w:p>
    <w:p w:rsidR="004F6E8E" w:rsidRDefault="004F6E8E" w:rsidP="002E631C">
      <w:pPr>
        <w:pStyle w:val="Sottotitolo"/>
      </w:pPr>
    </w:p>
    <w:p w:rsidR="002E631C" w:rsidRDefault="002E631C" w:rsidP="002E631C">
      <w:pPr>
        <w:pStyle w:val="Sottotitolo"/>
      </w:pPr>
      <w:r>
        <w:t>Versione1.22 del 14/04/2019</w:t>
      </w:r>
    </w:p>
    <w:p w:rsidR="002E631C" w:rsidRPr="002E631C" w:rsidRDefault="002E631C" w:rsidP="002E631C">
      <w:pPr>
        <w:pStyle w:val="Paragrafoelenco"/>
        <w:numPr>
          <w:ilvl w:val="0"/>
          <w:numId w:val="11"/>
        </w:numPr>
      </w:pPr>
      <w:r>
        <w:t>Salvataggio e modifica Note Offerta</w:t>
      </w:r>
    </w:p>
    <w:p w:rsidR="00B63DE0" w:rsidRDefault="00B63DE0" w:rsidP="009A4A07">
      <w:pPr>
        <w:pStyle w:val="Sottotitolo"/>
      </w:pPr>
    </w:p>
    <w:p w:rsidR="009A4A07" w:rsidRDefault="009A4A07" w:rsidP="009A4A07">
      <w:pPr>
        <w:pStyle w:val="Sottotitolo"/>
      </w:pPr>
      <w:r>
        <w:t>Versione1.21 del 13/04/2019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lastRenderedPageBreak/>
        <w:t>Pagina protocollo sistemato layout ricerca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Pagina protocollo, in apertura visualizza gli ultimi protocolli automaticamente</w:t>
      </w:r>
    </w:p>
    <w:p w:rsidR="009A4A07" w:rsidRDefault="009A4A07" w:rsidP="009A4A07">
      <w:pPr>
        <w:pStyle w:val="Paragrafoelenco"/>
        <w:numPr>
          <w:ilvl w:val="0"/>
          <w:numId w:val="10"/>
        </w:numPr>
      </w:pPr>
      <w:r>
        <w:t>Iva recuperata da tabella e non più dal singolo articolo</w:t>
      </w:r>
    </w:p>
    <w:p w:rsidR="009A4A07" w:rsidRPr="009A4A07" w:rsidRDefault="009A4A07" w:rsidP="009A4A07">
      <w:pPr>
        <w:pStyle w:val="Paragrafoelenco"/>
        <w:numPr>
          <w:ilvl w:val="0"/>
          <w:numId w:val="10"/>
        </w:numPr>
      </w:pPr>
      <w:r>
        <w:t xml:space="preserve">Aggiunta immagine </w:t>
      </w:r>
      <w:proofErr w:type="spellStart"/>
      <w:r>
        <w:t>footer</w:t>
      </w:r>
      <w:proofErr w:type="spellEnd"/>
      <w:r>
        <w:t xml:space="preserve"> riepilogo offerta</w:t>
      </w:r>
    </w:p>
    <w:p w:rsidR="009A4A07" w:rsidRDefault="009A4A07" w:rsidP="00A05112">
      <w:pPr>
        <w:pStyle w:val="Sottotitolo"/>
      </w:pPr>
    </w:p>
    <w:p w:rsidR="00A05112" w:rsidRDefault="00A05112" w:rsidP="00A05112">
      <w:pPr>
        <w:pStyle w:val="Sottotitolo"/>
      </w:pPr>
      <w:r>
        <w:t>Versione1.20 del 11/04/2019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Offerta, risolto malfunzionamento ordinamento articoli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 xml:space="preserve">Popolato </w:t>
      </w:r>
      <w:proofErr w:type="spellStart"/>
      <w:r>
        <w:t>footer</w:t>
      </w:r>
      <w:proofErr w:type="spellEnd"/>
      <w:r>
        <w:t xml:space="preserve"> riepilogo offerta con i dati del cliente</w:t>
      </w:r>
    </w:p>
    <w:p w:rsid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aggiunto campo di ricerca "Lavorazione"</w:t>
      </w:r>
    </w:p>
    <w:p w:rsidR="00A05112" w:rsidRPr="00A05112" w:rsidRDefault="00A05112" w:rsidP="00A05112">
      <w:pPr>
        <w:pStyle w:val="Paragrafoelenco"/>
        <w:numPr>
          <w:ilvl w:val="0"/>
          <w:numId w:val="9"/>
        </w:numPr>
      </w:pPr>
      <w:r>
        <w:t>Pagina Protocollo, aggiunta selezione con calendari a scomparsa sui campi Data</w:t>
      </w:r>
    </w:p>
    <w:p w:rsidR="00E355E1" w:rsidRDefault="00E355E1" w:rsidP="007E3928">
      <w:pPr>
        <w:pStyle w:val="Sottotitolo"/>
      </w:pPr>
    </w:p>
    <w:p w:rsidR="000F697A" w:rsidRDefault="000F697A" w:rsidP="000F697A">
      <w:pPr>
        <w:pStyle w:val="Sottotitolo"/>
      </w:pPr>
      <w:r>
        <w:t>Versione1.19 del 09/04/2019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correzione bug tender: modificando un evento che conteneva uno o più tender il salvataggio falliva perché i tender risultavano già impiegati;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layout offerta: aumento altezza articoli e sistemazione </w:t>
      </w:r>
      <w:proofErr w:type="spellStart"/>
      <w:r w:rsidRPr="000F697A">
        <w:t>popup</w:t>
      </w:r>
      <w:proofErr w:type="spellEnd"/>
      <w:r w:rsidRPr="000F697A">
        <w:t>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ordinamento articoli in base a prezzo; 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descrizione corta e lunga nelle prime due colonne del riepilogo e della stampa;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salvataggio automatico offerta in fase di visualizzazione riepilogo (allo scopo di generare un protocollo);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formattazione importi con separatore migliaia;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creazione e salvataggio pdf in fase di salvataggio offerta; 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 w:rsidRPr="000F697A">
        <w:t xml:space="preserve">nome file pdf: </w:t>
      </w:r>
      <w:proofErr w:type="spellStart"/>
      <w:r w:rsidRPr="000F697A">
        <w:t>Offerta_</w:t>
      </w:r>
      <w:proofErr w:type="spellEnd"/>
      <w:r w:rsidRPr="000F697A">
        <w:t>&lt;numero lavorazione&gt;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 w:rsidRPr="000F697A">
        <w:t>in fase di creazione/modifica evento non è più possibile passare da un sottotipo risorsa ad un altro </w:t>
      </w:r>
    </w:p>
    <w:p w:rsidR="000F697A" w:rsidRPr="000F697A" w:rsidRDefault="000F697A" w:rsidP="000F697A">
      <w:pPr>
        <w:pStyle w:val="Paragrafoelenco"/>
      </w:pPr>
      <w:r w:rsidRPr="000F697A">
        <w:t>Es. se sto creando un evento per un dipendente non visualizzerò più nell'elenco le tipologie regie o extra; se sto creando un evento per regie o extra non visualizzerò più i dipendenti.</w:t>
      </w:r>
    </w:p>
    <w:p w:rsidR="000F697A" w:rsidRDefault="000F697A" w:rsidP="000F697A">
      <w:pPr>
        <w:pStyle w:val="Paragrafoelenco"/>
        <w:numPr>
          <w:ilvl w:val="0"/>
          <w:numId w:val="6"/>
        </w:numPr>
      </w:pPr>
      <w:r>
        <w:t xml:space="preserve">Aggiustamenti layout Pagina Articoli </w:t>
      </w:r>
    </w:p>
    <w:p w:rsidR="000F697A" w:rsidRPr="000F697A" w:rsidRDefault="000F697A" w:rsidP="000F697A">
      <w:pPr>
        <w:pStyle w:val="Paragrafoelenco"/>
        <w:numPr>
          <w:ilvl w:val="0"/>
          <w:numId w:val="6"/>
        </w:numPr>
      </w:pPr>
      <w:r>
        <w:t>Aggiustamento nomi campi Pagina Protocolli</w:t>
      </w:r>
    </w:p>
    <w:p w:rsidR="000F697A" w:rsidRDefault="000F697A" w:rsidP="00411168">
      <w:pPr>
        <w:pStyle w:val="Sottotitolo"/>
      </w:pPr>
    </w:p>
    <w:p w:rsidR="00411168" w:rsidRDefault="00411168" w:rsidP="00411168">
      <w:pPr>
        <w:pStyle w:val="Sottotitolo"/>
      </w:pPr>
      <w:r>
        <w:t>Versione1.18 del 07/04/2019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Data Inizio Lavorazione e Produzione alla tabella Protocollo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Aggiunti campi ricerca Genere Gruppo e Sottogruppo alla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Aumentata altezza Descrizione Lunga in pagina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Invertito ordine Descrizione Breve - Descrizione Lunga in tutte le schermate degli Articoli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Aggiunto campo descrizione agli Articoli Associati</w:t>
      </w:r>
    </w:p>
    <w:p w:rsidR="00411168" w:rsidRDefault="00411168" w:rsidP="00411168">
      <w:pPr>
        <w:pStyle w:val="Paragrafoelenco"/>
        <w:numPr>
          <w:ilvl w:val="0"/>
          <w:numId w:val="6"/>
        </w:numPr>
      </w:pPr>
      <w:r>
        <w:t>Aggiunta ricerca Codice Lavorazione dalla tabella Agenda su pagina Protocollo</w:t>
      </w:r>
    </w:p>
    <w:p w:rsidR="00411168" w:rsidRPr="00411168" w:rsidRDefault="00411168" w:rsidP="00411168"/>
    <w:p w:rsidR="007E3928" w:rsidRDefault="007E3928" w:rsidP="007E3928">
      <w:pPr>
        <w:pStyle w:val="Sottotitolo"/>
      </w:pPr>
      <w:r>
        <w:t>Versione1.17 del 01/04/2019</w:t>
      </w:r>
    </w:p>
    <w:p w:rsidR="00122767" w:rsidRDefault="007E3928" w:rsidP="007E3928">
      <w:pPr>
        <w:pStyle w:val="Paragrafoelenco"/>
        <w:numPr>
          <w:ilvl w:val="0"/>
          <w:numId w:val="5"/>
        </w:numPr>
      </w:pPr>
      <w:r>
        <w:t xml:space="preserve">Modificata grafica </w:t>
      </w:r>
      <w:proofErr w:type="spellStart"/>
      <w:r>
        <w:t>Tab</w:t>
      </w:r>
      <w:proofErr w:type="spellEnd"/>
      <w:r>
        <w:t xml:space="preserve"> Offerta</w:t>
      </w:r>
    </w:p>
    <w:p w:rsidR="007E3928" w:rsidRDefault="007E3928" w:rsidP="007E3928">
      <w:pPr>
        <w:pStyle w:val="Paragrafoelenco"/>
        <w:numPr>
          <w:ilvl w:val="0"/>
          <w:numId w:val="5"/>
        </w:numPr>
      </w:pPr>
      <w:r>
        <w:t>Campi Produzione e Luogo modificabili su evento in fase di Offerta</w:t>
      </w:r>
    </w:p>
    <w:p w:rsidR="00B63DE0" w:rsidRDefault="00B63DE0" w:rsidP="00E042FE">
      <w:pPr>
        <w:pStyle w:val="Sottotitolo"/>
      </w:pPr>
    </w:p>
    <w:p w:rsidR="00E042FE" w:rsidRDefault="00E042FE" w:rsidP="00E042FE">
      <w:pPr>
        <w:pStyle w:val="Sottotitolo"/>
      </w:pPr>
      <w:r>
        <w:lastRenderedPageBreak/>
        <w:t>Versione1.16 del 30/03/2019</w:t>
      </w:r>
    </w:p>
    <w:p w:rsidR="00E042FE" w:rsidRDefault="00E042FE" w:rsidP="00E042FE">
      <w:pPr>
        <w:pStyle w:val="Paragrafoelenco"/>
        <w:numPr>
          <w:ilvl w:val="0"/>
          <w:numId w:val="4"/>
        </w:numPr>
      </w:pPr>
      <w:r>
        <w:t>Gestione concorrenza uso Tender (non è possibile utilizzare lo stesso tendere su più eventi nello stesso giorno)</w:t>
      </w:r>
    </w:p>
    <w:p w:rsidR="00E042FE" w:rsidRDefault="00E042FE" w:rsidP="00F26B40">
      <w:pPr>
        <w:pStyle w:val="Paragrafoelenco"/>
        <w:numPr>
          <w:ilvl w:val="0"/>
          <w:numId w:val="4"/>
        </w:numPr>
      </w:pPr>
      <w:r>
        <w:t>Validazione dei campi appuntamento prima della trasformazione in Offerta (prima era possibile passare in stato Offerta senza valorizzarli).</w:t>
      </w:r>
    </w:p>
    <w:p w:rsidR="00B63DE0" w:rsidRDefault="00B63DE0" w:rsidP="00550239">
      <w:pPr>
        <w:pStyle w:val="Sottotitolo"/>
      </w:pPr>
    </w:p>
    <w:p w:rsidR="00550239" w:rsidRDefault="00550239" w:rsidP="00550239">
      <w:pPr>
        <w:pStyle w:val="Sottotitolo"/>
      </w:pPr>
      <w:r>
        <w:t>Versione1.15 del 28/03/2019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>Campo nota ingrandito su Agenda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Disabilitata eliminazione da </w:t>
      </w:r>
      <w:proofErr w:type="spellStart"/>
      <w:r>
        <w:t>tab</w:t>
      </w:r>
      <w:proofErr w:type="spellEnd"/>
      <w:r>
        <w:t xml:space="preserve"> appuntamento se evento in stato di offerta</w:t>
      </w:r>
    </w:p>
    <w:p w:rsidR="00550239" w:rsidRDefault="00550239" w:rsidP="00550239">
      <w:pPr>
        <w:pStyle w:val="Paragrafoelenco"/>
        <w:numPr>
          <w:ilvl w:val="0"/>
          <w:numId w:val="4"/>
        </w:numPr>
      </w:pPr>
      <w:r>
        <w:t xml:space="preserve">Risolto problema stampa PDF da </w:t>
      </w:r>
      <w:proofErr w:type="spellStart"/>
      <w:r>
        <w:t>Chrome</w:t>
      </w:r>
      <w:proofErr w:type="spellEnd"/>
    </w:p>
    <w:p w:rsidR="00B63DE0" w:rsidRDefault="00B63DE0" w:rsidP="00FB004E">
      <w:pPr>
        <w:pStyle w:val="Sottotitolo"/>
      </w:pPr>
    </w:p>
    <w:p w:rsidR="00FB004E" w:rsidRDefault="00FB004E" w:rsidP="00FB004E">
      <w:pPr>
        <w:pStyle w:val="Sottotitolo"/>
      </w:pPr>
      <w:r>
        <w:t>Versione1.14 del 2</w:t>
      </w:r>
      <w:r w:rsidR="006644B1">
        <w:t>7</w:t>
      </w:r>
      <w:r>
        <w:t>/03/2019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Aggiunta gestione Protocolli (Menù --&gt; Protocolli)</w:t>
      </w:r>
      <w:r w:rsidR="00AB5A12">
        <w:t xml:space="preserve"> (</w:t>
      </w:r>
      <w:r w:rsidR="00AB5A12" w:rsidRPr="00AB5A12">
        <w:rPr>
          <w:b/>
          <w:color w:val="FF0000"/>
        </w:rPr>
        <w:t>da completare</w:t>
      </w:r>
      <w:r w:rsidR="00AB5A12">
        <w:t>)</w:t>
      </w:r>
    </w:p>
    <w:p w:rsidR="00FB004E" w:rsidRDefault="00FB004E" w:rsidP="00FB004E">
      <w:pPr>
        <w:pStyle w:val="Paragrafoelenco"/>
        <w:numPr>
          <w:ilvl w:val="0"/>
          <w:numId w:val="4"/>
        </w:numPr>
      </w:pPr>
      <w:r>
        <w:t>Aggiunto campo IBAN alla tabella COLLABORATORI</w:t>
      </w:r>
    </w:p>
    <w:p w:rsidR="00A03CD9" w:rsidRDefault="00A03CD9" w:rsidP="00FB004E">
      <w:pPr>
        <w:pStyle w:val="Paragrafoelenco"/>
        <w:numPr>
          <w:ilvl w:val="0"/>
          <w:numId w:val="4"/>
        </w:numPr>
      </w:pPr>
      <w:r>
        <w:t>Aggiustamenti layout verticale offerta e appuntamento da agenda</w:t>
      </w:r>
    </w:p>
    <w:p w:rsidR="00B63DE0" w:rsidRDefault="00B63DE0" w:rsidP="006E4748">
      <w:pPr>
        <w:pStyle w:val="Sottotitolo"/>
      </w:pPr>
    </w:p>
    <w:p w:rsidR="006E4748" w:rsidRDefault="006E4748" w:rsidP="006E4748">
      <w:pPr>
        <w:pStyle w:val="Sottotitolo"/>
      </w:pPr>
      <w:r>
        <w:t>Versione1.13 del 25/03/2019</w:t>
      </w:r>
    </w:p>
    <w:p w:rsidR="006E4748" w:rsidRDefault="006E4748" w:rsidP="006E4748">
      <w:pPr>
        <w:pStyle w:val="Paragrafoelenco"/>
        <w:numPr>
          <w:ilvl w:val="0"/>
          <w:numId w:val="3"/>
        </w:numPr>
      </w:pPr>
      <w:r>
        <w:t xml:space="preserve">Aggiunta informazione Tender su Anteprima lavorazione </w:t>
      </w:r>
      <w:proofErr w:type="spellStart"/>
      <w:r>
        <w:t>popup</w:t>
      </w:r>
      <w:proofErr w:type="spellEnd"/>
    </w:p>
    <w:p w:rsidR="006E4748" w:rsidRPr="006E4748" w:rsidRDefault="006E4748" w:rsidP="006E4748">
      <w:pPr>
        <w:pStyle w:val="Paragrafoelenco"/>
        <w:numPr>
          <w:ilvl w:val="0"/>
          <w:numId w:val="3"/>
        </w:numPr>
      </w:pPr>
      <w:r>
        <w:t xml:space="preserve">Disposizione in verticale e allineamento a destra delle pagine </w:t>
      </w:r>
      <w:proofErr w:type="spellStart"/>
      <w:r>
        <w:t>popup</w:t>
      </w:r>
      <w:proofErr w:type="spellEnd"/>
      <w:r>
        <w:t xml:space="preserve"> di Appuntamento e Offerta</w:t>
      </w: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B63DE0" w:rsidRDefault="00B63DE0" w:rsidP="00F26B40">
      <w:pPr>
        <w:pStyle w:val="Sottotitolo"/>
      </w:pPr>
    </w:p>
    <w:p w:rsidR="00F26B40" w:rsidRDefault="00F26B40" w:rsidP="00F26B40">
      <w:pPr>
        <w:pStyle w:val="Sottotitolo"/>
      </w:pPr>
      <w:r>
        <w:t>Versione1.12 del 24/03/2019</w:t>
      </w:r>
    </w:p>
    <w:p w:rsidR="00A91372" w:rsidRDefault="00A91372" w:rsidP="00F26B40">
      <w:pPr>
        <w:pStyle w:val="Paragrafoelenco"/>
        <w:numPr>
          <w:ilvl w:val="0"/>
          <w:numId w:val="1"/>
        </w:numPr>
      </w:pPr>
      <w:r>
        <w:t>Aggiunta creazione protocollo dopo salvataggio offerta.</w:t>
      </w:r>
    </w:p>
    <w:p w:rsidR="00F26B40" w:rsidRDefault="00F26B40" w:rsidP="00F26B40">
      <w:pPr>
        <w:pStyle w:val="Paragrafoelenco"/>
        <w:numPr>
          <w:ilvl w:val="0"/>
          <w:numId w:val="1"/>
        </w:numPr>
      </w:pPr>
      <w:r>
        <w:t>Aggiunta Stampa Riepilogo</w:t>
      </w:r>
      <w:r w:rsidR="00A91372">
        <w:t xml:space="preserve"> offerta</w:t>
      </w:r>
      <w:r>
        <w:t xml:space="preserve"> su PDF</w:t>
      </w:r>
    </w:p>
    <w:p w:rsidR="00F26B40" w:rsidRPr="00F26B40" w:rsidRDefault="00F26B40" w:rsidP="00F26B40">
      <w:pPr>
        <w:pStyle w:val="Paragrafoelenco"/>
        <w:numPr>
          <w:ilvl w:val="0"/>
          <w:numId w:val="1"/>
        </w:numPr>
      </w:pPr>
      <w:r>
        <w:t>Aggiunto documento di Stato Avanzamento Lavori, scaricabile cliccando sulla versione del programma in alto.</w:t>
      </w:r>
    </w:p>
    <w:sectPr w:rsidR="00F26B40" w:rsidRPr="00F26B40" w:rsidSect="007F760E">
      <w:headerReference w:type="default" r:id="rId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B6EFE" w:rsidRDefault="001B6EFE" w:rsidP="00C651CB">
      <w:pPr>
        <w:spacing w:after="0" w:line="240" w:lineRule="auto"/>
      </w:pPr>
      <w:r>
        <w:separator/>
      </w:r>
    </w:p>
  </w:endnote>
  <w:endnote w:type="continuationSeparator" w:id="0">
    <w:p w:rsidR="001B6EFE" w:rsidRDefault="001B6EFE" w:rsidP="00C651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B6EFE" w:rsidRDefault="001B6EFE" w:rsidP="00C651CB">
      <w:pPr>
        <w:spacing w:after="0" w:line="240" w:lineRule="auto"/>
      </w:pPr>
      <w:r>
        <w:separator/>
      </w:r>
    </w:p>
  </w:footnote>
  <w:footnote w:type="continuationSeparator" w:id="0">
    <w:p w:rsidR="001B6EFE" w:rsidRDefault="001B6EFE" w:rsidP="00C651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51CB" w:rsidRDefault="00C651CB" w:rsidP="00C651CB">
    <w:pPr>
      <w:pStyle w:val="Titolo2"/>
      <w:jc w:val="center"/>
    </w:pPr>
    <w:r>
      <w:rPr>
        <w:noProof/>
        <w:lang w:eastAsia="it-I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-672465</wp:posOffset>
          </wp:positionH>
          <wp:positionV relativeFrom="paragraph">
            <wp:posOffset>-411480</wp:posOffset>
          </wp:positionV>
          <wp:extent cx="1257300" cy="933450"/>
          <wp:effectExtent l="0" t="0" r="0" b="0"/>
          <wp:wrapNone/>
          <wp:docPr id="1" name="Immagine 0" descr="logoVS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VSP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57300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F26B40">
      <w:t>STATO</w:t>
    </w:r>
    <w:r w:rsidR="00A20A56">
      <w:t xml:space="preserve"> AVANZAMENTO</w:t>
    </w:r>
    <w:r w:rsidR="00F26B40">
      <w:t xml:space="preserve"> LAVORI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56FBA"/>
    <w:multiLevelType w:val="hybridMultilevel"/>
    <w:tmpl w:val="F6D26E2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E47CC"/>
    <w:multiLevelType w:val="hybridMultilevel"/>
    <w:tmpl w:val="3ECC9AC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14704AA"/>
    <w:multiLevelType w:val="hybridMultilevel"/>
    <w:tmpl w:val="4D647B8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360280"/>
    <w:multiLevelType w:val="hybridMultilevel"/>
    <w:tmpl w:val="457069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4F2D98"/>
    <w:multiLevelType w:val="hybridMultilevel"/>
    <w:tmpl w:val="B40A88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126296"/>
    <w:multiLevelType w:val="hybridMultilevel"/>
    <w:tmpl w:val="AD4832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6733F2"/>
    <w:multiLevelType w:val="hybridMultilevel"/>
    <w:tmpl w:val="2A5A278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E20CF5"/>
    <w:multiLevelType w:val="hybridMultilevel"/>
    <w:tmpl w:val="86D4E4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9A506B5"/>
    <w:multiLevelType w:val="hybridMultilevel"/>
    <w:tmpl w:val="E3421B1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C1D3EC7"/>
    <w:multiLevelType w:val="hybridMultilevel"/>
    <w:tmpl w:val="4652454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F84039"/>
    <w:multiLevelType w:val="hybridMultilevel"/>
    <w:tmpl w:val="F964FC9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0E8130C"/>
    <w:multiLevelType w:val="hybridMultilevel"/>
    <w:tmpl w:val="C3E0259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1CC40B0"/>
    <w:multiLevelType w:val="hybridMultilevel"/>
    <w:tmpl w:val="C6EA801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283438D"/>
    <w:multiLevelType w:val="hybridMultilevel"/>
    <w:tmpl w:val="9566E17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8784626"/>
    <w:multiLevelType w:val="hybridMultilevel"/>
    <w:tmpl w:val="A1861E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461F20"/>
    <w:multiLevelType w:val="hybridMultilevel"/>
    <w:tmpl w:val="6F0222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900DDB"/>
    <w:multiLevelType w:val="hybridMultilevel"/>
    <w:tmpl w:val="789C9C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BC617E9"/>
    <w:multiLevelType w:val="hybridMultilevel"/>
    <w:tmpl w:val="D0BE9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C125AB"/>
    <w:multiLevelType w:val="hybridMultilevel"/>
    <w:tmpl w:val="A16C38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1762D3D"/>
    <w:multiLevelType w:val="hybridMultilevel"/>
    <w:tmpl w:val="722C9B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20B11BA"/>
    <w:multiLevelType w:val="hybridMultilevel"/>
    <w:tmpl w:val="60B09F7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45018CF"/>
    <w:multiLevelType w:val="hybridMultilevel"/>
    <w:tmpl w:val="E8A4933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C344B23"/>
    <w:multiLevelType w:val="hybridMultilevel"/>
    <w:tmpl w:val="6454845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05532D4"/>
    <w:multiLevelType w:val="hybridMultilevel"/>
    <w:tmpl w:val="6D060E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0C0566E"/>
    <w:multiLevelType w:val="hybridMultilevel"/>
    <w:tmpl w:val="1EC27EE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A9208A5"/>
    <w:multiLevelType w:val="hybridMultilevel"/>
    <w:tmpl w:val="A7422C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E32129C"/>
    <w:multiLevelType w:val="hybridMultilevel"/>
    <w:tmpl w:val="502E56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242B08"/>
    <w:multiLevelType w:val="hybridMultilevel"/>
    <w:tmpl w:val="26DE84E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2A5527C"/>
    <w:multiLevelType w:val="hybridMultilevel"/>
    <w:tmpl w:val="5568C82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46746EF"/>
    <w:multiLevelType w:val="hybridMultilevel"/>
    <w:tmpl w:val="E07CB89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6220FD0"/>
    <w:multiLevelType w:val="hybridMultilevel"/>
    <w:tmpl w:val="C56EAD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7BF0A1D"/>
    <w:multiLevelType w:val="hybridMultilevel"/>
    <w:tmpl w:val="438E05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BEA70B1"/>
    <w:multiLevelType w:val="hybridMultilevel"/>
    <w:tmpl w:val="18E425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D6E0C7C"/>
    <w:multiLevelType w:val="hybridMultilevel"/>
    <w:tmpl w:val="49DCDC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34934C4"/>
    <w:multiLevelType w:val="hybridMultilevel"/>
    <w:tmpl w:val="07905F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5416E1"/>
    <w:multiLevelType w:val="multilevel"/>
    <w:tmpl w:val="E55CA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6C944328"/>
    <w:multiLevelType w:val="hybridMultilevel"/>
    <w:tmpl w:val="10D405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D645323"/>
    <w:multiLevelType w:val="hybridMultilevel"/>
    <w:tmpl w:val="4860DC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E737B1D"/>
    <w:multiLevelType w:val="hybridMultilevel"/>
    <w:tmpl w:val="9DB6FC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41A5044"/>
    <w:multiLevelType w:val="multilevel"/>
    <w:tmpl w:val="FD729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DA70F0"/>
    <w:multiLevelType w:val="hybridMultilevel"/>
    <w:tmpl w:val="EE888E5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7CB7AA6"/>
    <w:multiLevelType w:val="hybridMultilevel"/>
    <w:tmpl w:val="F8EAB79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92B2846"/>
    <w:multiLevelType w:val="hybridMultilevel"/>
    <w:tmpl w:val="A27CF2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27"/>
  </w:num>
  <w:num w:numId="3">
    <w:abstractNumId w:val="24"/>
  </w:num>
  <w:num w:numId="4">
    <w:abstractNumId w:val="42"/>
  </w:num>
  <w:num w:numId="5">
    <w:abstractNumId w:val="0"/>
  </w:num>
  <w:num w:numId="6">
    <w:abstractNumId w:val="28"/>
  </w:num>
  <w:num w:numId="7">
    <w:abstractNumId w:val="11"/>
  </w:num>
  <w:num w:numId="8">
    <w:abstractNumId w:val="35"/>
  </w:num>
  <w:num w:numId="9">
    <w:abstractNumId w:val="33"/>
  </w:num>
  <w:num w:numId="10">
    <w:abstractNumId w:val="17"/>
  </w:num>
  <w:num w:numId="11">
    <w:abstractNumId w:val="18"/>
  </w:num>
  <w:num w:numId="12">
    <w:abstractNumId w:val="41"/>
  </w:num>
  <w:num w:numId="13">
    <w:abstractNumId w:val="32"/>
  </w:num>
  <w:num w:numId="14">
    <w:abstractNumId w:val="14"/>
  </w:num>
  <w:num w:numId="15">
    <w:abstractNumId w:val="36"/>
  </w:num>
  <w:num w:numId="16">
    <w:abstractNumId w:val="1"/>
  </w:num>
  <w:num w:numId="17">
    <w:abstractNumId w:val="10"/>
  </w:num>
  <w:num w:numId="18">
    <w:abstractNumId w:val="38"/>
  </w:num>
  <w:num w:numId="19">
    <w:abstractNumId w:val="4"/>
  </w:num>
  <w:num w:numId="20">
    <w:abstractNumId w:val="31"/>
  </w:num>
  <w:num w:numId="21">
    <w:abstractNumId w:val="7"/>
  </w:num>
  <w:num w:numId="22">
    <w:abstractNumId w:val="30"/>
  </w:num>
  <w:num w:numId="23">
    <w:abstractNumId w:val="3"/>
  </w:num>
  <w:num w:numId="24">
    <w:abstractNumId w:val="39"/>
  </w:num>
  <w:num w:numId="25">
    <w:abstractNumId w:val="2"/>
  </w:num>
  <w:num w:numId="26">
    <w:abstractNumId w:val="37"/>
  </w:num>
  <w:num w:numId="27">
    <w:abstractNumId w:val="40"/>
  </w:num>
  <w:num w:numId="28">
    <w:abstractNumId w:val="13"/>
  </w:num>
  <w:num w:numId="29">
    <w:abstractNumId w:val="9"/>
  </w:num>
  <w:num w:numId="30">
    <w:abstractNumId w:val="15"/>
  </w:num>
  <w:num w:numId="31">
    <w:abstractNumId w:val="21"/>
  </w:num>
  <w:num w:numId="32">
    <w:abstractNumId w:val="8"/>
  </w:num>
  <w:num w:numId="33">
    <w:abstractNumId w:val="6"/>
  </w:num>
  <w:num w:numId="34">
    <w:abstractNumId w:val="20"/>
  </w:num>
  <w:num w:numId="35">
    <w:abstractNumId w:val="22"/>
  </w:num>
  <w:num w:numId="36">
    <w:abstractNumId w:val="12"/>
  </w:num>
  <w:num w:numId="37">
    <w:abstractNumId w:val="23"/>
  </w:num>
  <w:num w:numId="38">
    <w:abstractNumId w:val="5"/>
  </w:num>
  <w:num w:numId="39">
    <w:abstractNumId w:val="25"/>
  </w:num>
  <w:num w:numId="40">
    <w:abstractNumId w:val="29"/>
  </w:num>
  <w:num w:numId="41">
    <w:abstractNumId w:val="26"/>
  </w:num>
  <w:num w:numId="42">
    <w:abstractNumId w:val="16"/>
  </w:num>
  <w:num w:numId="43">
    <w:abstractNumId w:val="3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attachedTemplate r:id="rId1"/>
  <w:defaultTabStop w:val="708"/>
  <w:hyphenationZone w:val="283"/>
  <w:characterSpacingControl w:val="doNotCompress"/>
  <w:hdrShapeDefaults>
    <o:shapedefaults v:ext="edit" spidmax="110594"/>
  </w:hdrShapeDefaults>
  <w:footnotePr>
    <w:footnote w:id="-1"/>
    <w:footnote w:id="0"/>
  </w:footnotePr>
  <w:endnotePr>
    <w:endnote w:id="-1"/>
    <w:endnote w:id="0"/>
  </w:endnotePr>
  <w:compat/>
  <w:rsids>
    <w:rsidRoot w:val="00BF6ECF"/>
    <w:rsid w:val="00001456"/>
    <w:rsid w:val="00022B1F"/>
    <w:rsid w:val="00024CB4"/>
    <w:rsid w:val="00032ADA"/>
    <w:rsid w:val="00055B3A"/>
    <w:rsid w:val="00085B70"/>
    <w:rsid w:val="00095FDB"/>
    <w:rsid w:val="000B7F33"/>
    <w:rsid w:val="000C3BFB"/>
    <w:rsid w:val="000D1D34"/>
    <w:rsid w:val="000F697A"/>
    <w:rsid w:val="00105044"/>
    <w:rsid w:val="001070B4"/>
    <w:rsid w:val="00122767"/>
    <w:rsid w:val="00136177"/>
    <w:rsid w:val="0014001A"/>
    <w:rsid w:val="00165E7A"/>
    <w:rsid w:val="00173229"/>
    <w:rsid w:val="001A0CEE"/>
    <w:rsid w:val="001A38D4"/>
    <w:rsid w:val="001B6EFE"/>
    <w:rsid w:val="001C3492"/>
    <w:rsid w:val="001C72B5"/>
    <w:rsid w:val="001D3BA7"/>
    <w:rsid w:val="001E5608"/>
    <w:rsid w:val="0020381F"/>
    <w:rsid w:val="00211185"/>
    <w:rsid w:val="00257432"/>
    <w:rsid w:val="00281BC2"/>
    <w:rsid w:val="0028478B"/>
    <w:rsid w:val="002A2484"/>
    <w:rsid w:val="002A45DC"/>
    <w:rsid w:val="002C62A4"/>
    <w:rsid w:val="002D3D6D"/>
    <w:rsid w:val="002E631C"/>
    <w:rsid w:val="00315851"/>
    <w:rsid w:val="003413B3"/>
    <w:rsid w:val="00372422"/>
    <w:rsid w:val="00381A7B"/>
    <w:rsid w:val="00383C8E"/>
    <w:rsid w:val="003904A8"/>
    <w:rsid w:val="003F0784"/>
    <w:rsid w:val="003F6087"/>
    <w:rsid w:val="003F7EAA"/>
    <w:rsid w:val="00406903"/>
    <w:rsid w:val="00411168"/>
    <w:rsid w:val="00414E16"/>
    <w:rsid w:val="00416DFF"/>
    <w:rsid w:val="0041758B"/>
    <w:rsid w:val="00420B9B"/>
    <w:rsid w:val="00423B65"/>
    <w:rsid w:val="00445BC0"/>
    <w:rsid w:val="00445C31"/>
    <w:rsid w:val="004460DC"/>
    <w:rsid w:val="004573DA"/>
    <w:rsid w:val="00461BB7"/>
    <w:rsid w:val="00482CDA"/>
    <w:rsid w:val="004B398A"/>
    <w:rsid w:val="004B60F9"/>
    <w:rsid w:val="004C15B3"/>
    <w:rsid w:val="004E1F5E"/>
    <w:rsid w:val="004E290E"/>
    <w:rsid w:val="004F6E8E"/>
    <w:rsid w:val="00505ADA"/>
    <w:rsid w:val="005066E9"/>
    <w:rsid w:val="0052522D"/>
    <w:rsid w:val="00525244"/>
    <w:rsid w:val="00537E19"/>
    <w:rsid w:val="00550239"/>
    <w:rsid w:val="00576F8B"/>
    <w:rsid w:val="005873E9"/>
    <w:rsid w:val="00594786"/>
    <w:rsid w:val="005B2B30"/>
    <w:rsid w:val="005B5BC9"/>
    <w:rsid w:val="005E4444"/>
    <w:rsid w:val="005E5093"/>
    <w:rsid w:val="005E7568"/>
    <w:rsid w:val="00632C74"/>
    <w:rsid w:val="00634F75"/>
    <w:rsid w:val="00635DA5"/>
    <w:rsid w:val="00660749"/>
    <w:rsid w:val="006644B1"/>
    <w:rsid w:val="006677EA"/>
    <w:rsid w:val="00677C41"/>
    <w:rsid w:val="006C03C6"/>
    <w:rsid w:val="006D0C1E"/>
    <w:rsid w:val="006D7DA5"/>
    <w:rsid w:val="006E4748"/>
    <w:rsid w:val="00742461"/>
    <w:rsid w:val="00770243"/>
    <w:rsid w:val="007E338E"/>
    <w:rsid w:val="007E3928"/>
    <w:rsid w:val="007F4031"/>
    <w:rsid w:val="007F760E"/>
    <w:rsid w:val="00802714"/>
    <w:rsid w:val="00811C8D"/>
    <w:rsid w:val="00853F07"/>
    <w:rsid w:val="00881C81"/>
    <w:rsid w:val="0088622A"/>
    <w:rsid w:val="00893563"/>
    <w:rsid w:val="008C36E0"/>
    <w:rsid w:val="008D4845"/>
    <w:rsid w:val="008F0074"/>
    <w:rsid w:val="009311D8"/>
    <w:rsid w:val="0093155C"/>
    <w:rsid w:val="00942209"/>
    <w:rsid w:val="009531FD"/>
    <w:rsid w:val="0096154F"/>
    <w:rsid w:val="009668EE"/>
    <w:rsid w:val="009730FB"/>
    <w:rsid w:val="0098708C"/>
    <w:rsid w:val="009A0F56"/>
    <w:rsid w:val="009A3F89"/>
    <w:rsid w:val="009A4A07"/>
    <w:rsid w:val="009B4D01"/>
    <w:rsid w:val="009B61CE"/>
    <w:rsid w:val="009C01AA"/>
    <w:rsid w:val="009E4091"/>
    <w:rsid w:val="00A03CD9"/>
    <w:rsid w:val="00A05112"/>
    <w:rsid w:val="00A07AA8"/>
    <w:rsid w:val="00A20A56"/>
    <w:rsid w:val="00A27FAF"/>
    <w:rsid w:val="00A468B0"/>
    <w:rsid w:val="00A5366B"/>
    <w:rsid w:val="00A673BE"/>
    <w:rsid w:val="00A844F4"/>
    <w:rsid w:val="00A91372"/>
    <w:rsid w:val="00AA10B2"/>
    <w:rsid w:val="00AA7F9D"/>
    <w:rsid w:val="00AB5A12"/>
    <w:rsid w:val="00AC1FE5"/>
    <w:rsid w:val="00AD081C"/>
    <w:rsid w:val="00AD162E"/>
    <w:rsid w:val="00B17C26"/>
    <w:rsid w:val="00B32B2E"/>
    <w:rsid w:val="00B623EF"/>
    <w:rsid w:val="00B63DE0"/>
    <w:rsid w:val="00B93FE6"/>
    <w:rsid w:val="00BB0BD8"/>
    <w:rsid w:val="00BB387E"/>
    <w:rsid w:val="00BC599E"/>
    <w:rsid w:val="00BF33E3"/>
    <w:rsid w:val="00BF6ECF"/>
    <w:rsid w:val="00C021D1"/>
    <w:rsid w:val="00C07140"/>
    <w:rsid w:val="00C221E4"/>
    <w:rsid w:val="00C32D49"/>
    <w:rsid w:val="00C33A00"/>
    <w:rsid w:val="00C3466B"/>
    <w:rsid w:val="00C4444F"/>
    <w:rsid w:val="00C465AB"/>
    <w:rsid w:val="00C51B86"/>
    <w:rsid w:val="00C52FA6"/>
    <w:rsid w:val="00C651CB"/>
    <w:rsid w:val="00C77B98"/>
    <w:rsid w:val="00C8764B"/>
    <w:rsid w:val="00CA5153"/>
    <w:rsid w:val="00CB4D50"/>
    <w:rsid w:val="00CD5040"/>
    <w:rsid w:val="00CE1480"/>
    <w:rsid w:val="00CF5894"/>
    <w:rsid w:val="00D24556"/>
    <w:rsid w:val="00D30FFC"/>
    <w:rsid w:val="00D3221B"/>
    <w:rsid w:val="00D3691D"/>
    <w:rsid w:val="00D40984"/>
    <w:rsid w:val="00D518E5"/>
    <w:rsid w:val="00D6202A"/>
    <w:rsid w:val="00DB3868"/>
    <w:rsid w:val="00DC03F5"/>
    <w:rsid w:val="00DC0C12"/>
    <w:rsid w:val="00DC440D"/>
    <w:rsid w:val="00E042FE"/>
    <w:rsid w:val="00E35367"/>
    <w:rsid w:val="00E355E1"/>
    <w:rsid w:val="00E623CC"/>
    <w:rsid w:val="00E840B9"/>
    <w:rsid w:val="00E90472"/>
    <w:rsid w:val="00EA111C"/>
    <w:rsid w:val="00EC5C84"/>
    <w:rsid w:val="00F015C3"/>
    <w:rsid w:val="00F21CED"/>
    <w:rsid w:val="00F26B40"/>
    <w:rsid w:val="00F47351"/>
    <w:rsid w:val="00F55998"/>
    <w:rsid w:val="00F60AD4"/>
    <w:rsid w:val="00F654FC"/>
    <w:rsid w:val="00F7691F"/>
    <w:rsid w:val="00FB004E"/>
    <w:rsid w:val="00FF6D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594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F760E"/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C651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C651CB"/>
  </w:style>
  <w:style w:type="paragraph" w:styleId="Pidipagina">
    <w:name w:val="footer"/>
    <w:basedOn w:val="Normale"/>
    <w:link w:val="PidipaginaCarattere"/>
    <w:uiPriority w:val="99"/>
    <w:semiHidden/>
    <w:unhideWhenUsed/>
    <w:rsid w:val="00C651C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semiHidden/>
    <w:rsid w:val="00C651CB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C65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C651CB"/>
    <w:rPr>
      <w:rFonts w:ascii="Tahoma" w:hAnsi="Tahoma" w:cs="Tahoma"/>
      <w:sz w:val="16"/>
      <w:szCs w:val="1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C651CB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26B4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26B4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paragraph" w:styleId="Paragrafoelenco">
    <w:name w:val="List Paragraph"/>
    <w:basedOn w:val="Normale"/>
    <w:uiPriority w:val="34"/>
    <w:qFormat/>
    <w:rsid w:val="00F26B40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070B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371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28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35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207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videosystemproduction.it/SITO/index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udio\source\repos\VideoSystemWeb-master2\VideoSystemWeb\TEMPLATE\Modello%20Prova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Modello Prova.dotx</Template>
  <TotalTime>157</TotalTime>
  <Pages>7</Pages>
  <Words>1770</Words>
  <Characters>10093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Claudio Calderai</dc:creator>
  <cp:lastModifiedBy>Claudio Calderai</cp:lastModifiedBy>
  <cp:revision>64</cp:revision>
  <dcterms:created xsi:type="dcterms:W3CDTF">2019-03-24T11:37:00Z</dcterms:created>
  <dcterms:modified xsi:type="dcterms:W3CDTF">2019-11-21T16:22:00Z</dcterms:modified>
</cp:coreProperties>
</file>